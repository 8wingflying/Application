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F8" w:rsidRPr="007F77D6" w:rsidRDefault="00A64610" w:rsidP="00DB7C3D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1C0AB62" wp14:editId="277B93D6">
                <wp:simplePos x="0" y="0"/>
                <wp:positionH relativeFrom="column">
                  <wp:posOffset>1792902</wp:posOffset>
                </wp:positionH>
                <wp:positionV relativeFrom="paragraph">
                  <wp:posOffset>6744904</wp:posOffset>
                </wp:positionV>
                <wp:extent cx="4174176" cy="522514"/>
                <wp:effectExtent l="0" t="0" r="17145" b="1143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176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4610" w:rsidRDefault="00A64610" w:rsidP="00A64610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0AB6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41.15pt;margin-top:531.1pt;width:328.7pt;height:41.1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" fillcolor="#d3d3d3 [3201]" strokeweight=".5pt">
                <v:textbox>
                  <w:txbxContent>
                    <w:p w:rsidR="00A64610" w:rsidRDefault="00A64610" w:rsidP="00A64610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1710047</wp:posOffset>
                </wp:positionH>
                <wp:positionV relativeFrom="paragraph">
                  <wp:posOffset>3081647</wp:posOffset>
                </wp:positionV>
                <wp:extent cx="4174176" cy="522514"/>
                <wp:effectExtent l="0" t="0" r="17145" b="1143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176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4610" w:rsidRDefault="00A64610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27" type="#_x0000_t202" style="position:absolute;margin-left:134.65pt;margin-top:242.65pt;width:328.7pt;height:41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" fillcolor="#d3d3d3 [3201]" strokeweight=".5pt">
                <v:textbox>
                  <w:txbxContent>
                    <w:p w:rsidR="00A64610" w:rsidRDefault="00A64610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0149CB">
        <w:rPr>
          <w:noProof/>
        </w:rPr>
        <w:drawing>
          <wp:anchor distT="0" distB="0" distL="114300" distR="114300" simplePos="0" relativeHeight="251656192" behindDoc="0" locked="0" layoutInCell="1" allowOverlap="1" wp14:anchorId="19BFC2B3" wp14:editId="6C9D0D9D">
            <wp:simplePos x="0" y="0"/>
            <wp:positionH relativeFrom="column">
              <wp:posOffset>1781299</wp:posOffset>
            </wp:positionH>
            <wp:positionV relativeFrom="paragraph">
              <wp:posOffset>979714</wp:posOffset>
            </wp:positionV>
            <wp:extent cx="3336966" cy="1934845"/>
            <wp:effectExtent l="76200" t="0" r="92075" b="0"/>
            <wp:wrapNone/>
            <wp:docPr id="11" name="資料庫圖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9CB" w:rsidRPr="003C163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967F70" wp14:editId="23A3C454">
                <wp:simplePos x="0" y="0"/>
                <wp:positionH relativeFrom="column">
                  <wp:posOffset>2570809</wp:posOffset>
                </wp:positionH>
                <wp:positionV relativeFrom="paragraph">
                  <wp:posOffset>177990</wp:posOffset>
                </wp:positionV>
                <wp:extent cx="1846613" cy="558140"/>
                <wp:effectExtent l="0" t="0" r="1270" b="0"/>
                <wp:wrapNone/>
                <wp:docPr id="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6613" cy="5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C163B" w:rsidRPr="000149CB" w:rsidRDefault="00DB7C3D" w:rsidP="000149CB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C0504D" w:themeColor="accent2"/>
                                <w:sz w:val="56"/>
                                <w:szCs w:val="56"/>
                              </w:rPr>
                            </w:pPr>
                            <w:r w:rsidRPr="000149CB">
                              <w:rPr>
                                <w:rFonts w:ascii="標楷體" w:eastAsia="標楷體" w:hAnsi="標楷體" w:hint="eastAsia"/>
                                <w:color w:val="C0504D" w:themeColor="accent2"/>
                                <w:sz w:val="56"/>
                                <w:szCs w:val="56"/>
                              </w:rPr>
                              <w:t>讀書計畫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67F70" id="Text Box 77" o:spid="_x0000_s1028" type="#_x0000_t202" style="position:absolute;margin-left:202.45pt;margin-top:14pt;width:145.4pt;height:43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" fillcolor="#d3d3d3 [3212]" stroked="f">
                <v:textbox>
                  <w:txbxContent>
                    <w:p w:rsidR="003C163B" w:rsidRPr="000149CB" w:rsidRDefault="00DB7C3D" w:rsidP="000149CB">
                      <w:pPr>
                        <w:jc w:val="center"/>
                        <w:rPr>
                          <w:rFonts w:ascii="標楷體" w:eastAsia="標楷體" w:hAnsi="標楷體"/>
                          <w:color w:val="C0504D" w:themeColor="accent2"/>
                          <w:sz w:val="56"/>
                          <w:szCs w:val="56"/>
                        </w:rPr>
                      </w:pPr>
                      <w:r w:rsidRPr="000149CB">
                        <w:rPr>
                          <w:rFonts w:ascii="標楷體" w:eastAsia="標楷體" w:hAnsi="標楷體" w:hint="eastAsia"/>
                          <w:color w:val="C0504D" w:themeColor="accent2"/>
                          <w:sz w:val="56"/>
                          <w:szCs w:val="56"/>
                        </w:rPr>
                        <w:t>讀書計畫</w:t>
                      </w:r>
                    </w:p>
                  </w:txbxContent>
                </v:textbox>
              </v:shape>
            </w:pict>
          </mc:Fallback>
        </mc:AlternateContent>
      </w:r>
      <w:r w:rsidR="0029192F" w:rsidRPr="002919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871BC" wp14:editId="604031B4">
                <wp:simplePos x="0" y="0"/>
                <wp:positionH relativeFrom="column">
                  <wp:posOffset>392430</wp:posOffset>
                </wp:positionH>
                <wp:positionV relativeFrom="paragraph">
                  <wp:posOffset>4573905</wp:posOffset>
                </wp:positionV>
                <wp:extent cx="2569210" cy="472440"/>
                <wp:effectExtent l="0" t="0" r="0" b="381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21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92F" w:rsidRPr="0029192F" w:rsidRDefault="0029192F" w:rsidP="0029192F">
                            <w:pPr>
                              <w:spacing w:before="94" w:after="94"/>
                              <w:jc w:val="both"/>
                              <w:rPr>
                                <w:rFonts w:ascii="Adobe 黑体 Std R" w:eastAsia="Adobe 黑体 Std R" w:hAnsi="Adobe 黑体 Std R"/>
                                <w:sz w:val="20"/>
                              </w:rPr>
                            </w:pPr>
                            <w:r w:rsidRPr="00236C9C">
                              <w:rPr>
                                <w:rFonts w:ascii="標楷體" w:eastAsia="標楷體" w:hAnsi="標楷體" w:hint="eastAsia"/>
                                <w:color w:val="008000"/>
                                <w:sz w:val="32"/>
                                <w:szCs w:val="20"/>
                              </w:rPr>
                              <w:t>二、</w:t>
                            </w:r>
                            <w:r w:rsidRPr="000149CB">
                              <w:rPr>
                                <w:rFonts w:ascii="標楷體" w:eastAsia="標楷體" w:hAnsi="標楷體" w:hint="eastAsia"/>
                                <w:color w:val="008000"/>
                                <w:sz w:val="32"/>
                                <w:szCs w:val="20"/>
                              </w:rPr>
                              <w:t>中程計畫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71BC" id="文字方塊 15" o:spid="_x0000_s1029" type="#_x0000_t202" style="position:absolute;margin-left:30.9pt;margin-top:360.15pt;width:202.3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" filled="f" stroked="f" strokeweight=".5pt">
                <v:textbox>
                  <w:txbxContent>
                    <w:p w:rsidR="0029192F" w:rsidRPr="0029192F" w:rsidRDefault="0029192F" w:rsidP="0029192F">
                      <w:pPr>
                        <w:spacing w:before="94" w:after="94"/>
                        <w:jc w:val="both"/>
                        <w:rPr>
                          <w:rFonts w:ascii="Adobe 黑体 Std R" w:eastAsia="Adobe 黑体 Std R" w:hAnsi="Adobe 黑体 Std R"/>
                          <w:sz w:val="20"/>
                        </w:rPr>
                      </w:pPr>
                      <w:r w:rsidRPr="00236C9C">
                        <w:rPr>
                          <w:rFonts w:ascii="標楷體" w:eastAsia="標楷體" w:hAnsi="標楷體" w:hint="eastAsia"/>
                          <w:color w:val="008000"/>
                          <w:sz w:val="32"/>
                          <w:szCs w:val="20"/>
                        </w:rPr>
                        <w:t>二、</w:t>
                      </w:r>
                      <w:r w:rsidRPr="000149CB">
                        <w:rPr>
                          <w:rFonts w:ascii="標楷體" w:eastAsia="標楷體" w:hAnsi="標楷體" w:hint="eastAsia"/>
                          <w:color w:val="008000"/>
                          <w:sz w:val="32"/>
                          <w:szCs w:val="20"/>
                        </w:rPr>
                        <w:t>中程計畫</w:t>
                      </w:r>
                    </w:p>
                  </w:txbxContent>
                </v:textbox>
              </v:shape>
            </w:pict>
          </mc:Fallback>
        </mc:AlternateContent>
      </w:r>
      <w:r w:rsidR="0029192F" w:rsidRPr="0029192F">
        <w:rPr>
          <w:noProof/>
        </w:rPr>
        <w:drawing>
          <wp:anchor distT="0" distB="0" distL="114300" distR="114300" simplePos="0" relativeHeight="251661312" behindDoc="0" locked="0" layoutInCell="1" allowOverlap="1" wp14:anchorId="60202FE7" wp14:editId="4DDA9219">
            <wp:simplePos x="0" y="0"/>
            <wp:positionH relativeFrom="column">
              <wp:posOffset>1794510</wp:posOffset>
            </wp:positionH>
            <wp:positionV relativeFrom="paragraph">
              <wp:posOffset>4723452</wp:posOffset>
            </wp:positionV>
            <wp:extent cx="3774440" cy="1934845"/>
            <wp:effectExtent l="76200" t="0" r="92710" b="0"/>
            <wp:wrapNone/>
            <wp:docPr id="17" name="資料庫圖表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92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F63542" wp14:editId="1066173F">
                <wp:simplePos x="0" y="0"/>
                <wp:positionH relativeFrom="column">
                  <wp:posOffset>380053</wp:posOffset>
                </wp:positionH>
                <wp:positionV relativeFrom="paragraph">
                  <wp:posOffset>893265</wp:posOffset>
                </wp:positionV>
                <wp:extent cx="2569210" cy="472440"/>
                <wp:effectExtent l="0" t="0" r="0" b="381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21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92F" w:rsidRPr="000149CB" w:rsidRDefault="0029192F" w:rsidP="0029192F">
                            <w:pPr>
                              <w:spacing w:before="94" w:after="94"/>
                              <w:jc w:val="both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236C9C">
                              <w:rPr>
                                <w:rFonts w:ascii="標楷體" w:eastAsia="標楷體" w:hAnsi="標楷體" w:hint="eastAsia"/>
                                <w:color w:val="008000"/>
                                <w:sz w:val="32"/>
                                <w:szCs w:val="20"/>
                              </w:rPr>
                              <w:t>一、</w:t>
                            </w:r>
                            <w:r w:rsidRPr="000149CB">
                              <w:rPr>
                                <w:rFonts w:ascii="標楷體" w:eastAsia="標楷體" w:hAnsi="標楷體" w:hint="eastAsia"/>
                                <w:color w:val="008000"/>
                                <w:sz w:val="32"/>
                                <w:szCs w:val="20"/>
                              </w:rPr>
                              <w:t>短期計畫：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3542" id="文字方塊 13" o:spid="_x0000_s1030" type="#_x0000_t202" style="position:absolute;margin-left:29.95pt;margin-top:70.35pt;width:202.3pt;height:3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" filled="f" stroked="f" strokeweight=".5pt">
                <v:textbox>
                  <w:txbxContent>
                    <w:p w:rsidR="0029192F" w:rsidRPr="000149CB" w:rsidRDefault="0029192F" w:rsidP="0029192F">
                      <w:pPr>
                        <w:spacing w:before="94" w:after="94"/>
                        <w:jc w:val="both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236C9C">
                        <w:rPr>
                          <w:rFonts w:ascii="標楷體" w:eastAsia="標楷體" w:hAnsi="標楷體" w:hint="eastAsia"/>
                          <w:color w:val="008000"/>
                          <w:sz w:val="32"/>
                          <w:szCs w:val="20"/>
                        </w:rPr>
                        <w:t>一、</w:t>
                      </w:r>
                      <w:r w:rsidRPr="000149CB">
                        <w:rPr>
                          <w:rFonts w:ascii="標楷體" w:eastAsia="標楷體" w:hAnsi="標楷體" w:hint="eastAsia"/>
                          <w:color w:val="008000"/>
                          <w:sz w:val="32"/>
                          <w:szCs w:val="20"/>
                        </w:rPr>
                        <w:t>短期計畫：</w:t>
                      </w:r>
                    </w:p>
                  </w:txbxContent>
                </v:textbox>
              </v:shape>
            </w:pict>
          </mc:Fallback>
        </mc:AlternateContent>
      </w:r>
      <w:r w:rsidR="003C163B">
        <w:br w:type="page"/>
      </w: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1C0AB62" wp14:editId="277B93D6">
                <wp:simplePos x="0" y="0"/>
                <wp:positionH relativeFrom="column">
                  <wp:posOffset>1739735</wp:posOffset>
                </wp:positionH>
                <wp:positionV relativeFrom="paragraph">
                  <wp:posOffset>3455719</wp:posOffset>
                </wp:positionV>
                <wp:extent cx="4174176" cy="522514"/>
                <wp:effectExtent l="0" t="0" r="17145" b="1143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176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4610" w:rsidRDefault="00A64610" w:rsidP="00A64610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AB62" id="文字方塊 4" o:spid="_x0000_s1031" type="#_x0000_t202" style="position:absolute;margin-left:137pt;margin-top:272.1pt;width:328.7pt;height:41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" fillcolor="#d3d3d3 [3201]" strokeweight=".5pt">
                <v:textbox>
                  <w:txbxContent>
                    <w:p w:rsidR="00A64610" w:rsidRDefault="00A64610" w:rsidP="00A64610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0706FF" w:rsidRPr="0029192F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4BD98C3" wp14:editId="489A2A16">
                <wp:simplePos x="0" y="0"/>
                <wp:positionH relativeFrom="column">
                  <wp:posOffset>511810</wp:posOffset>
                </wp:positionH>
                <wp:positionV relativeFrom="paragraph">
                  <wp:posOffset>4749800</wp:posOffset>
                </wp:positionV>
                <wp:extent cx="2569210" cy="472440"/>
                <wp:effectExtent l="0" t="0" r="0" b="381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21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92F" w:rsidRPr="00236C9C" w:rsidRDefault="0029192F" w:rsidP="0029192F">
                            <w:pPr>
                              <w:spacing w:before="94" w:after="94"/>
                              <w:jc w:val="both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236C9C">
                              <w:rPr>
                                <w:rFonts w:ascii="標楷體" w:eastAsia="標楷體" w:hAnsi="標楷體" w:hint="eastAsia"/>
                                <w:color w:val="008000"/>
                                <w:sz w:val="32"/>
                                <w:szCs w:val="20"/>
                              </w:rPr>
                              <w:t>四、自我期許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98C3" id="文字方塊 23" o:spid="_x0000_s1032" type="#_x0000_t202" style="position:absolute;margin-left:40.3pt;margin-top:374pt;width:202.3pt;height:37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" filled="f" stroked="f" strokeweight=".5pt">
                <v:textbox>
                  <w:txbxContent>
                    <w:p w:rsidR="0029192F" w:rsidRPr="00236C9C" w:rsidRDefault="0029192F" w:rsidP="0029192F">
                      <w:pPr>
                        <w:spacing w:before="94" w:after="94"/>
                        <w:jc w:val="both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236C9C">
                        <w:rPr>
                          <w:rFonts w:ascii="標楷體" w:eastAsia="標楷體" w:hAnsi="標楷體" w:hint="eastAsia"/>
                          <w:color w:val="008000"/>
                          <w:sz w:val="32"/>
                          <w:szCs w:val="20"/>
                        </w:rPr>
                        <w:t>四、自我期許</w:t>
                      </w:r>
                    </w:p>
                  </w:txbxContent>
                </v:textbox>
              </v:shape>
            </w:pict>
          </mc:Fallback>
        </mc:AlternateContent>
      </w:r>
      <w:r w:rsidR="0029192F" w:rsidRPr="0029192F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DEDD9EB" wp14:editId="58CE0322">
                <wp:simplePos x="0" y="0"/>
                <wp:positionH relativeFrom="column">
                  <wp:posOffset>351155</wp:posOffset>
                </wp:positionH>
                <wp:positionV relativeFrom="paragraph">
                  <wp:posOffset>4580568</wp:posOffset>
                </wp:positionV>
                <wp:extent cx="2569210" cy="472440"/>
                <wp:effectExtent l="0" t="0" r="0" b="381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21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92F" w:rsidRDefault="002919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D9EB" id="文字方塊 22" o:spid="_x0000_s1033" type="#_x0000_t202" style="position:absolute;margin-left:27.65pt;margin-top:360.65pt;width:202.3pt;height:37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" filled="f" stroked="f" strokeweight=".5pt">
                <v:textbox>
                  <w:txbxContent>
                    <w:p w:rsidR="0029192F" w:rsidRDefault="0029192F"/>
                  </w:txbxContent>
                </v:textbox>
              </v:shape>
            </w:pict>
          </mc:Fallback>
        </mc:AlternateContent>
      </w:r>
      <w:r w:rsidR="0029192F" w:rsidRPr="0029192F">
        <w:rPr>
          <w:noProof/>
        </w:rPr>
        <w:drawing>
          <wp:anchor distT="0" distB="0" distL="114300" distR="114300" simplePos="0" relativeHeight="251684352" behindDoc="0" locked="0" layoutInCell="1" allowOverlap="1" wp14:anchorId="725B0571" wp14:editId="28ECB4F1">
            <wp:simplePos x="0" y="0"/>
            <wp:positionH relativeFrom="column">
              <wp:posOffset>1751330</wp:posOffset>
            </wp:positionH>
            <wp:positionV relativeFrom="paragraph">
              <wp:posOffset>1176020</wp:posOffset>
            </wp:positionV>
            <wp:extent cx="3774440" cy="1934845"/>
            <wp:effectExtent l="76200" t="0" r="92710" b="0"/>
            <wp:wrapNone/>
            <wp:docPr id="20" name="資料庫圖表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92F" w:rsidRPr="0029192F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BE642D1" wp14:editId="6B9E076B">
                <wp:simplePos x="0" y="0"/>
                <wp:positionH relativeFrom="column">
                  <wp:posOffset>349250</wp:posOffset>
                </wp:positionH>
                <wp:positionV relativeFrom="paragraph">
                  <wp:posOffset>916940</wp:posOffset>
                </wp:positionV>
                <wp:extent cx="2569210" cy="472440"/>
                <wp:effectExtent l="0" t="0" r="0" b="381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21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92F" w:rsidRPr="0029192F" w:rsidRDefault="0029192F" w:rsidP="0029192F">
                            <w:pPr>
                              <w:spacing w:before="94" w:after="94"/>
                              <w:jc w:val="both"/>
                              <w:rPr>
                                <w:rFonts w:ascii="Adobe 黑体 Std R" w:eastAsia="Adobe 黑体 Std R" w:hAnsi="Adobe 黑体 Std R"/>
                                <w:sz w:val="20"/>
                              </w:rPr>
                            </w:pPr>
                            <w:r w:rsidRPr="00236C9C">
                              <w:rPr>
                                <w:rFonts w:ascii="標楷體" w:eastAsia="標楷體" w:hAnsi="標楷體" w:hint="eastAsia"/>
                                <w:color w:val="008000"/>
                                <w:sz w:val="32"/>
                                <w:szCs w:val="20"/>
                              </w:rPr>
                              <w:t>三、</w:t>
                            </w:r>
                            <w:r w:rsidRPr="000149CB">
                              <w:rPr>
                                <w:rFonts w:ascii="標楷體" w:eastAsia="標楷體" w:hAnsi="標楷體" w:hint="eastAsia"/>
                                <w:color w:val="008000"/>
                                <w:sz w:val="32"/>
                                <w:szCs w:val="20"/>
                              </w:rPr>
                              <w:t>長程計畫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42D1" id="文字方塊 18" o:spid="_x0000_s1034" type="#_x0000_t202" style="position:absolute;margin-left:27.5pt;margin-top:72.2pt;width:202.3pt;height:37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" filled="f" stroked="f" strokeweight=".5pt">
                <v:textbox>
                  <w:txbxContent>
                    <w:p w:rsidR="0029192F" w:rsidRPr="0029192F" w:rsidRDefault="0029192F" w:rsidP="0029192F">
                      <w:pPr>
                        <w:spacing w:before="94" w:after="94"/>
                        <w:jc w:val="both"/>
                        <w:rPr>
                          <w:rFonts w:ascii="Adobe 黑体 Std R" w:eastAsia="Adobe 黑体 Std R" w:hAnsi="Adobe 黑体 Std R"/>
                          <w:sz w:val="20"/>
                        </w:rPr>
                      </w:pPr>
                      <w:r w:rsidRPr="00236C9C">
                        <w:rPr>
                          <w:rFonts w:ascii="標楷體" w:eastAsia="標楷體" w:hAnsi="標楷體" w:hint="eastAsia"/>
                          <w:color w:val="008000"/>
                          <w:sz w:val="32"/>
                          <w:szCs w:val="20"/>
                        </w:rPr>
                        <w:t>三、</w:t>
                      </w:r>
                      <w:r w:rsidRPr="000149CB">
                        <w:rPr>
                          <w:rFonts w:ascii="標楷體" w:eastAsia="標楷體" w:hAnsi="標楷體" w:hint="eastAsia"/>
                          <w:color w:val="008000"/>
                          <w:sz w:val="32"/>
                          <w:szCs w:val="20"/>
                        </w:rPr>
                        <w:t>長程計畫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78F8" w:rsidRPr="007F77D6" w:rsidSect="00C36660">
      <w:pgSz w:w="12242" w:h="15842" w:code="1"/>
      <w:pgMar w:top="0" w:right="23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27D" w:rsidRDefault="00E6227D" w:rsidP="003C163B">
      <w:r>
        <w:separator/>
      </w:r>
    </w:p>
  </w:endnote>
  <w:endnote w:type="continuationSeparator" w:id="0">
    <w:p w:rsidR="00E6227D" w:rsidRDefault="00E6227D" w:rsidP="003C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黑体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27D" w:rsidRDefault="00E6227D" w:rsidP="003C163B">
      <w:r>
        <w:separator/>
      </w:r>
    </w:p>
  </w:footnote>
  <w:footnote w:type="continuationSeparator" w:id="0">
    <w:p w:rsidR="00E6227D" w:rsidRDefault="00E6227D" w:rsidP="003C1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3665"/>
    <w:multiLevelType w:val="hybridMultilevel"/>
    <w:tmpl w:val="EEFA703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2980"/>
    <w:multiLevelType w:val="hybridMultilevel"/>
    <w:tmpl w:val="A2E824A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0EF3"/>
    <w:multiLevelType w:val="hybridMultilevel"/>
    <w:tmpl w:val="85E2A5B8"/>
    <w:lvl w:ilvl="0" w:tplc="03F641C0">
      <w:start w:val="1"/>
      <w:numFmt w:val="decimal"/>
      <w:lvlText w:val="%1."/>
      <w:lvlJc w:val="left"/>
      <w:pPr>
        <w:ind w:left="948" w:hanging="480"/>
      </w:pPr>
      <w:rPr>
        <w:rFonts w:ascii="Adobe 黑体 Std R" w:eastAsia="Adobe 黑体 Std R" w:hAnsi="Adobe 黑体 Std R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28" w:hanging="480"/>
      </w:pPr>
    </w:lvl>
    <w:lvl w:ilvl="2" w:tplc="0409001B" w:tentative="1">
      <w:start w:val="1"/>
      <w:numFmt w:val="lowerRoman"/>
      <w:lvlText w:val="%3."/>
      <w:lvlJc w:val="right"/>
      <w:pPr>
        <w:ind w:left="1908" w:hanging="480"/>
      </w:pPr>
    </w:lvl>
    <w:lvl w:ilvl="3" w:tplc="0409000F" w:tentative="1">
      <w:start w:val="1"/>
      <w:numFmt w:val="decimal"/>
      <w:lvlText w:val="%4."/>
      <w:lvlJc w:val="left"/>
      <w:pPr>
        <w:ind w:left="23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8" w:hanging="480"/>
      </w:pPr>
    </w:lvl>
    <w:lvl w:ilvl="5" w:tplc="0409001B" w:tentative="1">
      <w:start w:val="1"/>
      <w:numFmt w:val="lowerRoman"/>
      <w:lvlText w:val="%6."/>
      <w:lvlJc w:val="right"/>
      <w:pPr>
        <w:ind w:left="3348" w:hanging="480"/>
      </w:pPr>
    </w:lvl>
    <w:lvl w:ilvl="6" w:tplc="0409000F" w:tentative="1">
      <w:start w:val="1"/>
      <w:numFmt w:val="decimal"/>
      <w:lvlText w:val="%7."/>
      <w:lvlJc w:val="left"/>
      <w:pPr>
        <w:ind w:left="38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8" w:hanging="480"/>
      </w:pPr>
    </w:lvl>
    <w:lvl w:ilvl="8" w:tplc="0409001B" w:tentative="1">
      <w:start w:val="1"/>
      <w:numFmt w:val="lowerRoman"/>
      <w:lvlText w:val="%9."/>
      <w:lvlJc w:val="right"/>
      <w:pPr>
        <w:ind w:left="4788" w:hanging="480"/>
      </w:pPr>
    </w:lvl>
  </w:abstractNum>
  <w:abstractNum w:abstractNumId="3" w15:restartNumberingAfterBreak="0">
    <w:nsid w:val="5E1E7F16"/>
    <w:multiLevelType w:val="hybridMultilevel"/>
    <w:tmpl w:val="85E2A5B8"/>
    <w:lvl w:ilvl="0" w:tplc="03F641C0">
      <w:start w:val="1"/>
      <w:numFmt w:val="decimal"/>
      <w:lvlText w:val="%1."/>
      <w:lvlJc w:val="left"/>
      <w:pPr>
        <w:ind w:left="948" w:hanging="480"/>
      </w:pPr>
      <w:rPr>
        <w:rFonts w:ascii="Adobe 黑体 Std R" w:eastAsia="Adobe 黑体 Std R" w:hAnsi="Adobe 黑体 Std R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28" w:hanging="480"/>
      </w:pPr>
    </w:lvl>
    <w:lvl w:ilvl="2" w:tplc="0409001B" w:tentative="1">
      <w:start w:val="1"/>
      <w:numFmt w:val="lowerRoman"/>
      <w:lvlText w:val="%3."/>
      <w:lvlJc w:val="right"/>
      <w:pPr>
        <w:ind w:left="1908" w:hanging="480"/>
      </w:pPr>
    </w:lvl>
    <w:lvl w:ilvl="3" w:tplc="0409000F" w:tentative="1">
      <w:start w:val="1"/>
      <w:numFmt w:val="decimal"/>
      <w:lvlText w:val="%4."/>
      <w:lvlJc w:val="left"/>
      <w:pPr>
        <w:ind w:left="23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8" w:hanging="480"/>
      </w:pPr>
    </w:lvl>
    <w:lvl w:ilvl="5" w:tplc="0409001B" w:tentative="1">
      <w:start w:val="1"/>
      <w:numFmt w:val="lowerRoman"/>
      <w:lvlText w:val="%6."/>
      <w:lvlJc w:val="right"/>
      <w:pPr>
        <w:ind w:left="3348" w:hanging="480"/>
      </w:pPr>
    </w:lvl>
    <w:lvl w:ilvl="6" w:tplc="0409000F" w:tentative="1">
      <w:start w:val="1"/>
      <w:numFmt w:val="decimal"/>
      <w:lvlText w:val="%7."/>
      <w:lvlJc w:val="left"/>
      <w:pPr>
        <w:ind w:left="38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8" w:hanging="480"/>
      </w:pPr>
    </w:lvl>
    <w:lvl w:ilvl="8" w:tplc="0409001B" w:tentative="1">
      <w:start w:val="1"/>
      <w:numFmt w:val="lowerRoman"/>
      <w:lvlText w:val="%9."/>
      <w:lvlJc w:val="right"/>
      <w:pPr>
        <w:ind w:left="4788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599d48,#610912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91B"/>
    <w:rsid w:val="000149CB"/>
    <w:rsid w:val="000706FF"/>
    <w:rsid w:val="00086EC7"/>
    <w:rsid w:val="001807AF"/>
    <w:rsid w:val="001E640C"/>
    <w:rsid w:val="00236C9C"/>
    <w:rsid w:val="0029192F"/>
    <w:rsid w:val="003024FD"/>
    <w:rsid w:val="00342E39"/>
    <w:rsid w:val="003B1AB9"/>
    <w:rsid w:val="003C163B"/>
    <w:rsid w:val="0040736A"/>
    <w:rsid w:val="0042691B"/>
    <w:rsid w:val="005535DF"/>
    <w:rsid w:val="005A5FA5"/>
    <w:rsid w:val="005E2865"/>
    <w:rsid w:val="006A1767"/>
    <w:rsid w:val="00703359"/>
    <w:rsid w:val="007447B7"/>
    <w:rsid w:val="007F77D6"/>
    <w:rsid w:val="0086306F"/>
    <w:rsid w:val="0095620D"/>
    <w:rsid w:val="00A11A05"/>
    <w:rsid w:val="00A64610"/>
    <w:rsid w:val="00A768F7"/>
    <w:rsid w:val="00A931EC"/>
    <w:rsid w:val="00AB1358"/>
    <w:rsid w:val="00B064F2"/>
    <w:rsid w:val="00C36660"/>
    <w:rsid w:val="00C875ED"/>
    <w:rsid w:val="00D278F8"/>
    <w:rsid w:val="00D80179"/>
    <w:rsid w:val="00DA7C3C"/>
    <w:rsid w:val="00DB7C3D"/>
    <w:rsid w:val="00DE14E1"/>
    <w:rsid w:val="00E6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99d48,#610912"/>
    </o:shapedefaults>
    <o:shapelayout v:ext="edit">
      <o:idmap v:ext="edit" data="1"/>
    </o:shapelayout>
  </w:shapeDefaults>
  <w:decimalSymbol w:val="."/>
  <w:listSeparator w:val=","/>
  <w14:docId w14:val="094F2F3C"/>
  <w15:docId w15:val="{EBCF606E-DA53-4ED9-B20C-45B257CE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91B"/>
    <w:pPr>
      <w:widowControl w:val="0"/>
    </w:pPr>
    <w:rPr>
      <w:rFonts w:eastAsia="新細明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D278F8"/>
    <w:pPr>
      <w:widowControl/>
    </w:pPr>
    <w:rPr>
      <w:rFonts w:eastAsia="Batang"/>
      <w:kern w:val="0"/>
      <w:lang w:eastAsia="ko-KR"/>
    </w:rPr>
  </w:style>
  <w:style w:type="character" w:customStyle="1" w:styleId="sowc">
    <w:name w:val="sowc"/>
    <w:basedOn w:val="a0"/>
    <w:rsid w:val="00703359"/>
  </w:style>
  <w:style w:type="character" w:customStyle="1" w:styleId="howc">
    <w:name w:val="howc"/>
    <w:basedOn w:val="a0"/>
    <w:rsid w:val="00703359"/>
  </w:style>
  <w:style w:type="paragraph" w:customStyle="1" w:styleId="My">
    <w:name w:val="My"/>
    <w:rsid w:val="00703359"/>
    <w:rPr>
      <w:rFonts w:ascii="Verdana" w:hAnsi="Verdana" w:cs="Arial"/>
      <w:sz w:val="24"/>
      <w:szCs w:val="24"/>
      <w:lang w:val="uk-UA" w:eastAsia="ko-KR"/>
    </w:rPr>
  </w:style>
  <w:style w:type="character" w:styleId="a3">
    <w:name w:val="Hyperlink"/>
    <w:basedOn w:val="a0"/>
    <w:rsid w:val="0042691B"/>
    <w:rPr>
      <w:color w:val="0000FF"/>
      <w:u w:val="single"/>
    </w:rPr>
  </w:style>
  <w:style w:type="paragraph" w:styleId="a4">
    <w:name w:val="Balloon Text"/>
    <w:basedOn w:val="a"/>
    <w:link w:val="a5"/>
    <w:rsid w:val="00C875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C875E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rsid w:val="003C16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3C163B"/>
    <w:rPr>
      <w:rFonts w:eastAsia="新細明體"/>
      <w:kern w:val="2"/>
    </w:rPr>
  </w:style>
  <w:style w:type="paragraph" w:styleId="a8">
    <w:name w:val="footer"/>
    <w:basedOn w:val="a"/>
    <w:link w:val="a9"/>
    <w:rsid w:val="003C16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3C163B"/>
    <w:rPr>
      <w:rFonts w:eastAsia="新細明體"/>
      <w:kern w:val="2"/>
    </w:rPr>
  </w:style>
  <w:style w:type="paragraph" w:styleId="aa">
    <w:name w:val="List Paragraph"/>
    <w:basedOn w:val="a"/>
    <w:uiPriority w:val="34"/>
    <w:qFormat/>
    <w:rsid w:val="002919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&#20633;&#23529;&#36039;&#26009;&#28310;&#20633;\headletter\lh_dot_01692\template-letterhead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8BE291-87AC-482F-86EC-E42745AE3D61}" type="doc">
      <dgm:prSet loTypeId="urn:microsoft.com/office/officeart/2005/8/layout/orgChart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zh-TW" altLang="en-US"/>
        </a:p>
      </dgm:t>
    </dgm:pt>
    <dgm:pt modelId="{02495543-2439-4540-A4A9-F1D4612B3279}">
      <dgm:prSet phldrT="[文字]" custT="1"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r>
            <a:rPr lang="zh-TW" altLang="en-US" sz="1400">
              <a:latin typeface="Adobe 黑体 Std R" pitchFamily="34" charset="-128"/>
              <a:ea typeface="Adobe 黑体 Std R" pitchFamily="34" charset="-128"/>
            </a:rPr>
            <a:t>短期計畫</a:t>
          </a:r>
        </a:p>
      </dgm:t>
    </dgm:pt>
    <dgm:pt modelId="{4D82C425-7F10-42B9-9E85-B06F08915FA3}" type="parTrans" cxnId="{1951ECF7-BEF3-40FF-9113-E532658EA69E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8BD9EBDB-8C07-48B8-A9D2-44C1C72DF98F}" type="sibTrans" cxnId="{1951ECF7-BEF3-40FF-9113-E532658EA69E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5D5D6579-BD89-4C59-8251-C7ECA2782E85}">
      <dgm:prSet phldrT="[文字]" custT="1"/>
      <dgm:spPr/>
      <dgm:t>
        <a:bodyPr/>
        <a:lstStyle/>
        <a:p>
          <a:r>
            <a:rPr lang="zh-TW" altLang="en-US" sz="14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>
              <a:latin typeface="Adobe 黑体 Std R" pitchFamily="34" charset="-128"/>
              <a:ea typeface="Adobe 黑体 Std R" pitchFamily="34" charset="-128"/>
            </a:rPr>
            <a:t>1</a:t>
          </a:r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8F31D641-E01E-433A-B328-88AE13F3FFB7}" type="parTrans" cxnId="{110E0185-08C5-454C-9B45-8FA7880F9C9D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DC056CAB-2AFB-4403-BDC7-2E7ACE19A4F4}" type="sibTrans" cxnId="{110E0185-08C5-454C-9B45-8FA7880F9C9D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F95F2650-A93B-44B3-946A-179D5B974ECC}">
      <dgm:prSet phldrT="[文字]" custT="1"/>
      <dgm:spPr/>
      <dgm:t>
        <a:bodyPr/>
        <a:lstStyle/>
        <a:p>
          <a:r>
            <a:rPr lang="zh-TW" altLang="en-US" sz="14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>
              <a:latin typeface="Adobe 黑体 Std R" pitchFamily="34" charset="-128"/>
              <a:ea typeface="Adobe 黑体 Std R" pitchFamily="34" charset="-128"/>
            </a:rPr>
            <a:t>2</a:t>
          </a:r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249924D1-E31C-42BE-99C7-EC8D573C89F8}" type="parTrans" cxnId="{5B266D02-804E-4264-89CF-8F84CC746953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9481DDF2-36D2-4F82-8E94-7C361BF6A77B}" type="sibTrans" cxnId="{5B266D02-804E-4264-89CF-8F84CC746953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7C45AA15-62B8-46AD-8199-8BFF4F12AAAC}">
      <dgm:prSet phldrT="[文字]" custT="1"/>
      <dgm:spPr/>
      <dgm:t>
        <a:bodyPr/>
        <a:lstStyle/>
        <a:p>
          <a:r>
            <a:rPr lang="zh-TW" altLang="en-US" sz="14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>
              <a:latin typeface="Adobe 黑体 Std R" pitchFamily="34" charset="-128"/>
              <a:ea typeface="Adobe 黑体 Std R" pitchFamily="34" charset="-128"/>
            </a:rPr>
            <a:t>3</a:t>
          </a:r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968282DE-9D3E-41E2-83B4-17A546A31764}" type="parTrans" cxnId="{9E4E9DE3-9BCB-4D49-8A14-59C2E14B0685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03516AD7-0821-45B7-930C-D28BBDF1122A}" type="sibTrans" cxnId="{9E4E9DE3-9BCB-4D49-8A14-59C2E14B0685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A3057CB0-67D8-4AA1-9EEB-4568D8BBF7C9}" type="pres">
      <dgm:prSet presAssocID="{168BE291-87AC-482F-86EC-E42745AE3D6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48524E8A-0F73-4760-995A-D08D166BC7B5}" type="pres">
      <dgm:prSet presAssocID="{02495543-2439-4540-A4A9-F1D4612B3279}" presName="hierRoot1" presStyleCnt="0">
        <dgm:presLayoutVars>
          <dgm:hierBranch val="init"/>
        </dgm:presLayoutVars>
      </dgm:prSet>
      <dgm:spPr/>
    </dgm:pt>
    <dgm:pt modelId="{E09C6694-EE5D-4C1E-A8D3-182C071AB1DF}" type="pres">
      <dgm:prSet presAssocID="{02495543-2439-4540-A4A9-F1D4612B3279}" presName="rootComposite1" presStyleCnt="0"/>
      <dgm:spPr/>
    </dgm:pt>
    <dgm:pt modelId="{BBC53111-6794-483E-AC14-315C1657D41C}" type="pres">
      <dgm:prSet presAssocID="{02495543-2439-4540-A4A9-F1D4612B327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BE43AFF-4C02-47E4-8656-C4959B66D565}" type="pres">
      <dgm:prSet presAssocID="{02495543-2439-4540-A4A9-F1D4612B3279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07D6C843-769C-4E49-A0BC-213D3A8B3C6A}" type="pres">
      <dgm:prSet presAssocID="{02495543-2439-4540-A4A9-F1D4612B3279}" presName="hierChild2" presStyleCnt="0"/>
      <dgm:spPr/>
    </dgm:pt>
    <dgm:pt modelId="{74AD59E2-DB4F-47FA-A9D5-8A456F894D37}" type="pres">
      <dgm:prSet presAssocID="{8F31D641-E01E-433A-B328-88AE13F3FFB7}" presName="Name37" presStyleLbl="parChTrans1D2" presStyleIdx="0" presStyleCnt="3"/>
      <dgm:spPr/>
      <dgm:t>
        <a:bodyPr/>
        <a:lstStyle/>
        <a:p>
          <a:endParaRPr lang="zh-TW" altLang="en-US"/>
        </a:p>
      </dgm:t>
    </dgm:pt>
    <dgm:pt modelId="{DDE27CFA-DE9D-475D-BDF2-4BB468FD3B7A}" type="pres">
      <dgm:prSet presAssocID="{5D5D6579-BD89-4C59-8251-C7ECA2782E85}" presName="hierRoot2" presStyleCnt="0">
        <dgm:presLayoutVars>
          <dgm:hierBranch val="init"/>
        </dgm:presLayoutVars>
      </dgm:prSet>
      <dgm:spPr/>
    </dgm:pt>
    <dgm:pt modelId="{18D24665-132F-4C79-895C-A78C229B479C}" type="pres">
      <dgm:prSet presAssocID="{5D5D6579-BD89-4C59-8251-C7ECA2782E85}" presName="rootComposite" presStyleCnt="0"/>
      <dgm:spPr/>
    </dgm:pt>
    <dgm:pt modelId="{76E412FA-CEB0-4957-B32B-5B7D86E48040}" type="pres">
      <dgm:prSet presAssocID="{5D5D6579-BD89-4C59-8251-C7ECA2782E8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83530B-0525-42B7-8FFA-81F87A07303F}" type="pres">
      <dgm:prSet presAssocID="{5D5D6579-BD89-4C59-8251-C7ECA2782E85}" presName="rootConnector" presStyleLbl="node2" presStyleIdx="0" presStyleCnt="3"/>
      <dgm:spPr/>
      <dgm:t>
        <a:bodyPr/>
        <a:lstStyle/>
        <a:p>
          <a:endParaRPr lang="zh-TW" altLang="en-US"/>
        </a:p>
      </dgm:t>
    </dgm:pt>
    <dgm:pt modelId="{E489489C-2A87-4403-9A52-0BB0E98C1070}" type="pres">
      <dgm:prSet presAssocID="{5D5D6579-BD89-4C59-8251-C7ECA2782E85}" presName="hierChild4" presStyleCnt="0"/>
      <dgm:spPr/>
    </dgm:pt>
    <dgm:pt modelId="{5E97530D-9E48-45BA-B8FD-BF101362D015}" type="pres">
      <dgm:prSet presAssocID="{5D5D6579-BD89-4C59-8251-C7ECA2782E85}" presName="hierChild5" presStyleCnt="0"/>
      <dgm:spPr/>
    </dgm:pt>
    <dgm:pt modelId="{2636B727-EF33-42A1-9100-6C6BD1CC9E90}" type="pres">
      <dgm:prSet presAssocID="{249924D1-E31C-42BE-99C7-EC8D573C89F8}" presName="Name37" presStyleLbl="parChTrans1D2" presStyleIdx="1" presStyleCnt="3"/>
      <dgm:spPr/>
      <dgm:t>
        <a:bodyPr/>
        <a:lstStyle/>
        <a:p>
          <a:endParaRPr lang="zh-TW" altLang="en-US"/>
        </a:p>
      </dgm:t>
    </dgm:pt>
    <dgm:pt modelId="{902C083F-CCEA-48D6-8488-72385F743B96}" type="pres">
      <dgm:prSet presAssocID="{F95F2650-A93B-44B3-946A-179D5B974ECC}" presName="hierRoot2" presStyleCnt="0">
        <dgm:presLayoutVars>
          <dgm:hierBranch val="init"/>
        </dgm:presLayoutVars>
      </dgm:prSet>
      <dgm:spPr/>
    </dgm:pt>
    <dgm:pt modelId="{059381DA-AA8E-4372-85AC-A261E54BEA3F}" type="pres">
      <dgm:prSet presAssocID="{F95F2650-A93B-44B3-946A-179D5B974ECC}" presName="rootComposite" presStyleCnt="0"/>
      <dgm:spPr/>
    </dgm:pt>
    <dgm:pt modelId="{8AD0609B-92D5-49DF-A277-29464015F805}" type="pres">
      <dgm:prSet presAssocID="{F95F2650-A93B-44B3-946A-179D5B974EC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1891E9-270F-4DBC-B942-7434038EFA64}" type="pres">
      <dgm:prSet presAssocID="{F95F2650-A93B-44B3-946A-179D5B974ECC}" presName="rootConnector" presStyleLbl="node2" presStyleIdx="1" presStyleCnt="3"/>
      <dgm:spPr/>
      <dgm:t>
        <a:bodyPr/>
        <a:lstStyle/>
        <a:p>
          <a:endParaRPr lang="zh-TW" altLang="en-US"/>
        </a:p>
      </dgm:t>
    </dgm:pt>
    <dgm:pt modelId="{4372B72C-CD08-428D-AA7C-B1B218C5562E}" type="pres">
      <dgm:prSet presAssocID="{F95F2650-A93B-44B3-946A-179D5B974ECC}" presName="hierChild4" presStyleCnt="0"/>
      <dgm:spPr/>
    </dgm:pt>
    <dgm:pt modelId="{F5B5EB39-BADE-4E03-B74E-C8B4BA27A3DB}" type="pres">
      <dgm:prSet presAssocID="{F95F2650-A93B-44B3-946A-179D5B974ECC}" presName="hierChild5" presStyleCnt="0"/>
      <dgm:spPr/>
    </dgm:pt>
    <dgm:pt modelId="{722CD08A-6DAB-4D06-801F-1E92F6A69CF7}" type="pres">
      <dgm:prSet presAssocID="{968282DE-9D3E-41E2-83B4-17A546A31764}" presName="Name37" presStyleLbl="parChTrans1D2" presStyleIdx="2" presStyleCnt="3"/>
      <dgm:spPr/>
      <dgm:t>
        <a:bodyPr/>
        <a:lstStyle/>
        <a:p>
          <a:endParaRPr lang="zh-TW" altLang="en-US"/>
        </a:p>
      </dgm:t>
    </dgm:pt>
    <dgm:pt modelId="{62446AA5-2FBD-4E67-AF4B-B386ECF208D1}" type="pres">
      <dgm:prSet presAssocID="{7C45AA15-62B8-46AD-8199-8BFF4F12AAAC}" presName="hierRoot2" presStyleCnt="0">
        <dgm:presLayoutVars>
          <dgm:hierBranch val="init"/>
        </dgm:presLayoutVars>
      </dgm:prSet>
      <dgm:spPr/>
    </dgm:pt>
    <dgm:pt modelId="{A2228BC6-C3AA-466B-A15D-EDD7FB71710C}" type="pres">
      <dgm:prSet presAssocID="{7C45AA15-62B8-46AD-8199-8BFF4F12AAAC}" presName="rootComposite" presStyleCnt="0"/>
      <dgm:spPr/>
    </dgm:pt>
    <dgm:pt modelId="{874C1569-B37D-4A22-9D0D-7E11952BF79F}" type="pres">
      <dgm:prSet presAssocID="{7C45AA15-62B8-46AD-8199-8BFF4F12AAA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4BC3CD1-76AD-4A8F-BCE8-D58C9C3DD6CF}" type="pres">
      <dgm:prSet presAssocID="{7C45AA15-62B8-46AD-8199-8BFF4F12AAAC}" presName="rootConnector" presStyleLbl="node2" presStyleIdx="2" presStyleCnt="3"/>
      <dgm:spPr/>
      <dgm:t>
        <a:bodyPr/>
        <a:lstStyle/>
        <a:p>
          <a:endParaRPr lang="zh-TW" altLang="en-US"/>
        </a:p>
      </dgm:t>
    </dgm:pt>
    <dgm:pt modelId="{A29DA7AF-56C3-4B70-AC24-52D5171298C6}" type="pres">
      <dgm:prSet presAssocID="{7C45AA15-62B8-46AD-8199-8BFF4F12AAAC}" presName="hierChild4" presStyleCnt="0"/>
      <dgm:spPr/>
    </dgm:pt>
    <dgm:pt modelId="{EAF6046A-E073-4ECE-BFF4-DDCB63279920}" type="pres">
      <dgm:prSet presAssocID="{7C45AA15-62B8-46AD-8199-8BFF4F12AAAC}" presName="hierChild5" presStyleCnt="0"/>
      <dgm:spPr/>
    </dgm:pt>
    <dgm:pt modelId="{127CB6C8-7DB6-465A-9DF9-03946870A903}" type="pres">
      <dgm:prSet presAssocID="{02495543-2439-4540-A4A9-F1D4612B3279}" presName="hierChild3" presStyleCnt="0"/>
      <dgm:spPr/>
    </dgm:pt>
  </dgm:ptLst>
  <dgm:cxnLst>
    <dgm:cxn modelId="{EAE88E98-6F63-483F-AB58-92B76C2CF42E}" type="presOf" srcId="{02495543-2439-4540-A4A9-F1D4612B3279}" destId="{BBC53111-6794-483E-AC14-315C1657D41C}" srcOrd="0" destOrd="0" presId="urn:microsoft.com/office/officeart/2005/8/layout/orgChart1"/>
    <dgm:cxn modelId="{45DCA077-BA91-4F5E-A123-72ACB8B7CE4D}" type="presOf" srcId="{968282DE-9D3E-41E2-83B4-17A546A31764}" destId="{722CD08A-6DAB-4D06-801F-1E92F6A69CF7}" srcOrd="0" destOrd="0" presId="urn:microsoft.com/office/officeart/2005/8/layout/orgChart1"/>
    <dgm:cxn modelId="{1951ECF7-BEF3-40FF-9113-E532658EA69E}" srcId="{168BE291-87AC-482F-86EC-E42745AE3D61}" destId="{02495543-2439-4540-A4A9-F1D4612B3279}" srcOrd="0" destOrd="0" parTransId="{4D82C425-7F10-42B9-9E85-B06F08915FA3}" sibTransId="{8BD9EBDB-8C07-48B8-A9D2-44C1C72DF98F}"/>
    <dgm:cxn modelId="{1467816A-C14C-4599-B66B-3DBB60504AE3}" type="presOf" srcId="{F95F2650-A93B-44B3-946A-179D5B974ECC}" destId="{991891E9-270F-4DBC-B942-7434038EFA64}" srcOrd="1" destOrd="0" presId="urn:microsoft.com/office/officeart/2005/8/layout/orgChart1"/>
    <dgm:cxn modelId="{F041B8DC-15FF-4898-B30F-D360FA761362}" type="presOf" srcId="{5D5D6579-BD89-4C59-8251-C7ECA2782E85}" destId="{7183530B-0525-42B7-8FFA-81F87A07303F}" srcOrd="1" destOrd="0" presId="urn:microsoft.com/office/officeart/2005/8/layout/orgChart1"/>
    <dgm:cxn modelId="{57F27365-1DBA-40B6-B542-CC9CA342F2B4}" type="presOf" srcId="{249924D1-E31C-42BE-99C7-EC8D573C89F8}" destId="{2636B727-EF33-42A1-9100-6C6BD1CC9E90}" srcOrd="0" destOrd="0" presId="urn:microsoft.com/office/officeart/2005/8/layout/orgChart1"/>
    <dgm:cxn modelId="{1B73DEE2-31B2-4457-BF1C-491F9C6687F5}" type="presOf" srcId="{F95F2650-A93B-44B3-946A-179D5B974ECC}" destId="{8AD0609B-92D5-49DF-A277-29464015F805}" srcOrd="0" destOrd="0" presId="urn:microsoft.com/office/officeart/2005/8/layout/orgChart1"/>
    <dgm:cxn modelId="{9E4E9DE3-9BCB-4D49-8A14-59C2E14B0685}" srcId="{02495543-2439-4540-A4A9-F1D4612B3279}" destId="{7C45AA15-62B8-46AD-8199-8BFF4F12AAAC}" srcOrd="2" destOrd="0" parTransId="{968282DE-9D3E-41E2-83B4-17A546A31764}" sibTransId="{03516AD7-0821-45B7-930C-D28BBDF1122A}"/>
    <dgm:cxn modelId="{A739792A-7325-4292-88B3-7A70A7535213}" type="presOf" srcId="{8F31D641-E01E-433A-B328-88AE13F3FFB7}" destId="{74AD59E2-DB4F-47FA-A9D5-8A456F894D37}" srcOrd="0" destOrd="0" presId="urn:microsoft.com/office/officeart/2005/8/layout/orgChart1"/>
    <dgm:cxn modelId="{BEF02B5F-B2EC-4799-A4BA-52253DEA5E47}" type="presOf" srcId="{02495543-2439-4540-A4A9-F1D4612B3279}" destId="{DBE43AFF-4C02-47E4-8656-C4959B66D565}" srcOrd="1" destOrd="0" presId="urn:microsoft.com/office/officeart/2005/8/layout/orgChart1"/>
    <dgm:cxn modelId="{CB567FF6-12D1-4B44-93DA-2D80792BBC8D}" type="presOf" srcId="{168BE291-87AC-482F-86EC-E42745AE3D61}" destId="{A3057CB0-67D8-4AA1-9EEB-4568D8BBF7C9}" srcOrd="0" destOrd="0" presId="urn:microsoft.com/office/officeart/2005/8/layout/orgChart1"/>
    <dgm:cxn modelId="{4D2E6779-C4D5-4B3E-BE67-CB66CA721751}" type="presOf" srcId="{5D5D6579-BD89-4C59-8251-C7ECA2782E85}" destId="{76E412FA-CEB0-4957-B32B-5B7D86E48040}" srcOrd="0" destOrd="0" presId="urn:microsoft.com/office/officeart/2005/8/layout/orgChart1"/>
    <dgm:cxn modelId="{110E0185-08C5-454C-9B45-8FA7880F9C9D}" srcId="{02495543-2439-4540-A4A9-F1D4612B3279}" destId="{5D5D6579-BD89-4C59-8251-C7ECA2782E85}" srcOrd="0" destOrd="0" parTransId="{8F31D641-E01E-433A-B328-88AE13F3FFB7}" sibTransId="{DC056CAB-2AFB-4403-BDC7-2E7ACE19A4F4}"/>
    <dgm:cxn modelId="{01FC686C-F8B1-40F6-8E9F-C1A8A023705E}" type="presOf" srcId="{7C45AA15-62B8-46AD-8199-8BFF4F12AAAC}" destId="{44BC3CD1-76AD-4A8F-BCE8-D58C9C3DD6CF}" srcOrd="1" destOrd="0" presId="urn:microsoft.com/office/officeart/2005/8/layout/orgChart1"/>
    <dgm:cxn modelId="{5B266D02-804E-4264-89CF-8F84CC746953}" srcId="{02495543-2439-4540-A4A9-F1D4612B3279}" destId="{F95F2650-A93B-44B3-946A-179D5B974ECC}" srcOrd="1" destOrd="0" parTransId="{249924D1-E31C-42BE-99C7-EC8D573C89F8}" sibTransId="{9481DDF2-36D2-4F82-8E94-7C361BF6A77B}"/>
    <dgm:cxn modelId="{1CA12F3C-9E41-4302-B778-DEF835E0154E}" type="presOf" srcId="{7C45AA15-62B8-46AD-8199-8BFF4F12AAAC}" destId="{874C1569-B37D-4A22-9D0D-7E11952BF79F}" srcOrd="0" destOrd="0" presId="urn:microsoft.com/office/officeart/2005/8/layout/orgChart1"/>
    <dgm:cxn modelId="{2F25C433-3035-423F-8D39-FA60DF9B9FF8}" type="presParOf" srcId="{A3057CB0-67D8-4AA1-9EEB-4568D8BBF7C9}" destId="{48524E8A-0F73-4760-995A-D08D166BC7B5}" srcOrd="0" destOrd="0" presId="urn:microsoft.com/office/officeart/2005/8/layout/orgChart1"/>
    <dgm:cxn modelId="{647576F3-2155-4420-93B8-888C521B9571}" type="presParOf" srcId="{48524E8A-0F73-4760-995A-D08D166BC7B5}" destId="{E09C6694-EE5D-4C1E-A8D3-182C071AB1DF}" srcOrd="0" destOrd="0" presId="urn:microsoft.com/office/officeart/2005/8/layout/orgChart1"/>
    <dgm:cxn modelId="{AFEB365B-DDB1-491B-BB5B-3B5C76B4DDB4}" type="presParOf" srcId="{E09C6694-EE5D-4C1E-A8D3-182C071AB1DF}" destId="{BBC53111-6794-483E-AC14-315C1657D41C}" srcOrd="0" destOrd="0" presId="urn:microsoft.com/office/officeart/2005/8/layout/orgChart1"/>
    <dgm:cxn modelId="{3456398C-65B4-4B91-930B-56184FCD0BDD}" type="presParOf" srcId="{E09C6694-EE5D-4C1E-A8D3-182C071AB1DF}" destId="{DBE43AFF-4C02-47E4-8656-C4959B66D565}" srcOrd="1" destOrd="0" presId="urn:microsoft.com/office/officeart/2005/8/layout/orgChart1"/>
    <dgm:cxn modelId="{412547AA-DF97-471C-89C1-155993100433}" type="presParOf" srcId="{48524E8A-0F73-4760-995A-D08D166BC7B5}" destId="{07D6C843-769C-4E49-A0BC-213D3A8B3C6A}" srcOrd="1" destOrd="0" presId="urn:microsoft.com/office/officeart/2005/8/layout/orgChart1"/>
    <dgm:cxn modelId="{79B20AB3-3AA3-4F69-AA82-A3DA2135EEBA}" type="presParOf" srcId="{07D6C843-769C-4E49-A0BC-213D3A8B3C6A}" destId="{74AD59E2-DB4F-47FA-A9D5-8A456F894D37}" srcOrd="0" destOrd="0" presId="urn:microsoft.com/office/officeart/2005/8/layout/orgChart1"/>
    <dgm:cxn modelId="{4B80027B-1142-4F54-8DB8-11A92035F18D}" type="presParOf" srcId="{07D6C843-769C-4E49-A0BC-213D3A8B3C6A}" destId="{DDE27CFA-DE9D-475D-BDF2-4BB468FD3B7A}" srcOrd="1" destOrd="0" presId="urn:microsoft.com/office/officeart/2005/8/layout/orgChart1"/>
    <dgm:cxn modelId="{E26E8950-7D81-435F-BB53-131D65D48183}" type="presParOf" srcId="{DDE27CFA-DE9D-475D-BDF2-4BB468FD3B7A}" destId="{18D24665-132F-4C79-895C-A78C229B479C}" srcOrd="0" destOrd="0" presId="urn:microsoft.com/office/officeart/2005/8/layout/orgChart1"/>
    <dgm:cxn modelId="{B6A86796-D2D9-4DFB-97CB-E1FB13ACB484}" type="presParOf" srcId="{18D24665-132F-4C79-895C-A78C229B479C}" destId="{76E412FA-CEB0-4957-B32B-5B7D86E48040}" srcOrd="0" destOrd="0" presId="urn:microsoft.com/office/officeart/2005/8/layout/orgChart1"/>
    <dgm:cxn modelId="{28B2E33C-4A98-4CA0-BB5D-274977D02AA7}" type="presParOf" srcId="{18D24665-132F-4C79-895C-A78C229B479C}" destId="{7183530B-0525-42B7-8FFA-81F87A07303F}" srcOrd="1" destOrd="0" presId="urn:microsoft.com/office/officeart/2005/8/layout/orgChart1"/>
    <dgm:cxn modelId="{D0347532-1EE8-4F8A-A05F-BDF8FF1FA092}" type="presParOf" srcId="{DDE27CFA-DE9D-475D-BDF2-4BB468FD3B7A}" destId="{E489489C-2A87-4403-9A52-0BB0E98C1070}" srcOrd="1" destOrd="0" presId="urn:microsoft.com/office/officeart/2005/8/layout/orgChart1"/>
    <dgm:cxn modelId="{B391D525-F724-4002-A270-D1C5A54EBF03}" type="presParOf" srcId="{DDE27CFA-DE9D-475D-BDF2-4BB468FD3B7A}" destId="{5E97530D-9E48-45BA-B8FD-BF101362D015}" srcOrd="2" destOrd="0" presId="urn:microsoft.com/office/officeart/2005/8/layout/orgChart1"/>
    <dgm:cxn modelId="{0FC718D2-1683-4682-9009-81779E65BD0B}" type="presParOf" srcId="{07D6C843-769C-4E49-A0BC-213D3A8B3C6A}" destId="{2636B727-EF33-42A1-9100-6C6BD1CC9E90}" srcOrd="2" destOrd="0" presId="urn:microsoft.com/office/officeart/2005/8/layout/orgChart1"/>
    <dgm:cxn modelId="{9539BD26-3CF2-431F-B29E-4BADF928E958}" type="presParOf" srcId="{07D6C843-769C-4E49-A0BC-213D3A8B3C6A}" destId="{902C083F-CCEA-48D6-8488-72385F743B96}" srcOrd="3" destOrd="0" presId="urn:microsoft.com/office/officeart/2005/8/layout/orgChart1"/>
    <dgm:cxn modelId="{ACAD3A41-C9D9-4199-9CC0-0CD6E69E4B06}" type="presParOf" srcId="{902C083F-CCEA-48D6-8488-72385F743B96}" destId="{059381DA-AA8E-4372-85AC-A261E54BEA3F}" srcOrd="0" destOrd="0" presId="urn:microsoft.com/office/officeart/2005/8/layout/orgChart1"/>
    <dgm:cxn modelId="{3B7F8FA0-1DAC-4F5E-A447-4B2BC899B107}" type="presParOf" srcId="{059381DA-AA8E-4372-85AC-A261E54BEA3F}" destId="{8AD0609B-92D5-49DF-A277-29464015F805}" srcOrd="0" destOrd="0" presId="urn:microsoft.com/office/officeart/2005/8/layout/orgChart1"/>
    <dgm:cxn modelId="{423B9620-3574-4C8C-8292-2A1D7F1B1C0A}" type="presParOf" srcId="{059381DA-AA8E-4372-85AC-A261E54BEA3F}" destId="{991891E9-270F-4DBC-B942-7434038EFA64}" srcOrd="1" destOrd="0" presId="urn:microsoft.com/office/officeart/2005/8/layout/orgChart1"/>
    <dgm:cxn modelId="{C673EA24-0DFF-4E6E-8BF4-CE48941BD36B}" type="presParOf" srcId="{902C083F-CCEA-48D6-8488-72385F743B96}" destId="{4372B72C-CD08-428D-AA7C-B1B218C5562E}" srcOrd="1" destOrd="0" presId="urn:microsoft.com/office/officeart/2005/8/layout/orgChart1"/>
    <dgm:cxn modelId="{4F12A646-09A6-499C-ADF4-7D8B066748AF}" type="presParOf" srcId="{902C083F-CCEA-48D6-8488-72385F743B96}" destId="{F5B5EB39-BADE-4E03-B74E-C8B4BA27A3DB}" srcOrd="2" destOrd="0" presId="urn:microsoft.com/office/officeart/2005/8/layout/orgChart1"/>
    <dgm:cxn modelId="{CD5E3400-A3AE-4A68-8BA4-17D4D183DC92}" type="presParOf" srcId="{07D6C843-769C-4E49-A0BC-213D3A8B3C6A}" destId="{722CD08A-6DAB-4D06-801F-1E92F6A69CF7}" srcOrd="4" destOrd="0" presId="urn:microsoft.com/office/officeart/2005/8/layout/orgChart1"/>
    <dgm:cxn modelId="{718E4598-0042-4576-B4FD-E96D3B204C6F}" type="presParOf" srcId="{07D6C843-769C-4E49-A0BC-213D3A8B3C6A}" destId="{62446AA5-2FBD-4E67-AF4B-B386ECF208D1}" srcOrd="5" destOrd="0" presId="urn:microsoft.com/office/officeart/2005/8/layout/orgChart1"/>
    <dgm:cxn modelId="{31BD2698-246C-4528-8A2F-131B07406077}" type="presParOf" srcId="{62446AA5-2FBD-4E67-AF4B-B386ECF208D1}" destId="{A2228BC6-C3AA-466B-A15D-EDD7FB71710C}" srcOrd="0" destOrd="0" presId="urn:microsoft.com/office/officeart/2005/8/layout/orgChart1"/>
    <dgm:cxn modelId="{2AF6D943-6D0E-4D26-AA47-DA7676F302DE}" type="presParOf" srcId="{A2228BC6-C3AA-466B-A15D-EDD7FB71710C}" destId="{874C1569-B37D-4A22-9D0D-7E11952BF79F}" srcOrd="0" destOrd="0" presId="urn:microsoft.com/office/officeart/2005/8/layout/orgChart1"/>
    <dgm:cxn modelId="{5B27F6DF-4FBE-4E46-B504-B64835D71B13}" type="presParOf" srcId="{A2228BC6-C3AA-466B-A15D-EDD7FB71710C}" destId="{44BC3CD1-76AD-4A8F-BCE8-D58C9C3DD6CF}" srcOrd="1" destOrd="0" presId="urn:microsoft.com/office/officeart/2005/8/layout/orgChart1"/>
    <dgm:cxn modelId="{5919F416-C59A-417A-A5C2-058216FC8140}" type="presParOf" srcId="{62446AA5-2FBD-4E67-AF4B-B386ECF208D1}" destId="{A29DA7AF-56C3-4B70-AC24-52D5171298C6}" srcOrd="1" destOrd="0" presId="urn:microsoft.com/office/officeart/2005/8/layout/orgChart1"/>
    <dgm:cxn modelId="{8499CF20-469B-402C-9ED7-963189B160D2}" type="presParOf" srcId="{62446AA5-2FBD-4E67-AF4B-B386ECF208D1}" destId="{EAF6046A-E073-4ECE-BFF4-DDCB63279920}" srcOrd="2" destOrd="0" presId="urn:microsoft.com/office/officeart/2005/8/layout/orgChart1"/>
    <dgm:cxn modelId="{6DA003CD-75ED-4E29-81FB-43A8C57A3D4D}" type="presParOf" srcId="{48524E8A-0F73-4760-995A-D08D166BC7B5}" destId="{127CB6C8-7DB6-465A-9DF9-03946870A9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8BE291-87AC-482F-86EC-E42745AE3D61}" type="doc">
      <dgm:prSet loTypeId="urn:microsoft.com/office/officeart/2005/8/layout/orgChart1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zh-TW" altLang="en-US"/>
        </a:p>
      </dgm:t>
    </dgm:pt>
    <dgm:pt modelId="{02495543-2439-4540-A4A9-F1D4612B3279}">
      <dgm:prSet phldrT="[文字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zh-TW" altLang="en-US" sz="1400">
              <a:latin typeface="Adobe 黑体 Std R" pitchFamily="34" charset="-128"/>
              <a:ea typeface="Adobe 黑体 Std R" pitchFamily="34" charset="-128"/>
            </a:rPr>
            <a:t>中程計畫</a:t>
          </a:r>
        </a:p>
      </dgm:t>
    </dgm:pt>
    <dgm:pt modelId="{4D82C425-7F10-42B9-9E85-B06F08915FA3}" type="parTrans" cxnId="{1951ECF7-BEF3-40FF-9113-E532658EA69E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8BD9EBDB-8C07-48B8-A9D2-44C1C72DF98F}" type="sibTrans" cxnId="{1951ECF7-BEF3-40FF-9113-E532658EA69E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5D5D6579-BD89-4C59-8251-C7ECA2782E85}">
      <dgm:prSet phldrT="[文字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TW" altLang="en-US" sz="14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>
              <a:latin typeface="Adobe 黑体 Std R" pitchFamily="34" charset="-128"/>
              <a:ea typeface="Adobe 黑体 Std R" pitchFamily="34" charset="-128"/>
            </a:rPr>
            <a:t>1</a:t>
          </a:r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8F31D641-E01E-433A-B328-88AE13F3FFB7}" type="parTrans" cxnId="{110E0185-08C5-454C-9B45-8FA7880F9C9D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DC056CAB-2AFB-4403-BDC7-2E7ACE19A4F4}" type="sibTrans" cxnId="{110E0185-08C5-454C-9B45-8FA7880F9C9D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F95F2650-A93B-44B3-946A-179D5B974ECC}">
      <dgm:prSet phldrT="[文字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TW" altLang="en-US" sz="14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>
              <a:latin typeface="Adobe 黑体 Std R" pitchFamily="34" charset="-128"/>
              <a:ea typeface="Adobe 黑体 Std R" pitchFamily="34" charset="-128"/>
            </a:rPr>
            <a:t>2</a:t>
          </a:r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249924D1-E31C-42BE-99C7-EC8D573C89F8}" type="parTrans" cxnId="{5B266D02-804E-4264-89CF-8F84CC746953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9481DDF2-36D2-4F82-8E94-7C361BF6A77B}" type="sibTrans" cxnId="{5B266D02-804E-4264-89CF-8F84CC746953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7C45AA15-62B8-46AD-8199-8BFF4F12AAAC}">
      <dgm:prSet phldrT="[文字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TW" altLang="en-US" sz="14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>
              <a:latin typeface="Adobe 黑体 Std R" pitchFamily="34" charset="-128"/>
              <a:ea typeface="Adobe 黑体 Std R" pitchFamily="34" charset="-128"/>
            </a:rPr>
            <a:t>3</a:t>
          </a:r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968282DE-9D3E-41E2-83B4-17A546A31764}" type="parTrans" cxnId="{9E4E9DE3-9BCB-4D49-8A14-59C2E14B0685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03516AD7-0821-45B7-930C-D28BBDF1122A}" type="sibTrans" cxnId="{9E4E9DE3-9BCB-4D49-8A14-59C2E14B0685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A3057CB0-67D8-4AA1-9EEB-4568D8BBF7C9}" type="pres">
      <dgm:prSet presAssocID="{168BE291-87AC-482F-86EC-E42745AE3D6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48524E8A-0F73-4760-995A-D08D166BC7B5}" type="pres">
      <dgm:prSet presAssocID="{02495543-2439-4540-A4A9-F1D4612B3279}" presName="hierRoot1" presStyleCnt="0">
        <dgm:presLayoutVars>
          <dgm:hierBranch val="init"/>
        </dgm:presLayoutVars>
      </dgm:prSet>
      <dgm:spPr/>
    </dgm:pt>
    <dgm:pt modelId="{E09C6694-EE5D-4C1E-A8D3-182C071AB1DF}" type="pres">
      <dgm:prSet presAssocID="{02495543-2439-4540-A4A9-F1D4612B3279}" presName="rootComposite1" presStyleCnt="0"/>
      <dgm:spPr/>
    </dgm:pt>
    <dgm:pt modelId="{BBC53111-6794-483E-AC14-315C1657D41C}" type="pres">
      <dgm:prSet presAssocID="{02495543-2439-4540-A4A9-F1D4612B327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BE43AFF-4C02-47E4-8656-C4959B66D565}" type="pres">
      <dgm:prSet presAssocID="{02495543-2439-4540-A4A9-F1D4612B3279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07D6C843-769C-4E49-A0BC-213D3A8B3C6A}" type="pres">
      <dgm:prSet presAssocID="{02495543-2439-4540-A4A9-F1D4612B3279}" presName="hierChild2" presStyleCnt="0"/>
      <dgm:spPr/>
    </dgm:pt>
    <dgm:pt modelId="{74AD59E2-DB4F-47FA-A9D5-8A456F894D37}" type="pres">
      <dgm:prSet presAssocID="{8F31D641-E01E-433A-B328-88AE13F3FFB7}" presName="Name37" presStyleLbl="parChTrans1D2" presStyleIdx="0" presStyleCnt="3"/>
      <dgm:spPr/>
      <dgm:t>
        <a:bodyPr/>
        <a:lstStyle/>
        <a:p>
          <a:endParaRPr lang="zh-TW" altLang="en-US"/>
        </a:p>
      </dgm:t>
    </dgm:pt>
    <dgm:pt modelId="{DDE27CFA-DE9D-475D-BDF2-4BB468FD3B7A}" type="pres">
      <dgm:prSet presAssocID="{5D5D6579-BD89-4C59-8251-C7ECA2782E85}" presName="hierRoot2" presStyleCnt="0">
        <dgm:presLayoutVars>
          <dgm:hierBranch val="init"/>
        </dgm:presLayoutVars>
      </dgm:prSet>
      <dgm:spPr/>
    </dgm:pt>
    <dgm:pt modelId="{18D24665-132F-4C79-895C-A78C229B479C}" type="pres">
      <dgm:prSet presAssocID="{5D5D6579-BD89-4C59-8251-C7ECA2782E85}" presName="rootComposite" presStyleCnt="0"/>
      <dgm:spPr/>
    </dgm:pt>
    <dgm:pt modelId="{76E412FA-CEB0-4957-B32B-5B7D86E48040}" type="pres">
      <dgm:prSet presAssocID="{5D5D6579-BD89-4C59-8251-C7ECA2782E8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83530B-0525-42B7-8FFA-81F87A07303F}" type="pres">
      <dgm:prSet presAssocID="{5D5D6579-BD89-4C59-8251-C7ECA2782E85}" presName="rootConnector" presStyleLbl="node2" presStyleIdx="0" presStyleCnt="3"/>
      <dgm:spPr/>
      <dgm:t>
        <a:bodyPr/>
        <a:lstStyle/>
        <a:p>
          <a:endParaRPr lang="zh-TW" altLang="en-US"/>
        </a:p>
      </dgm:t>
    </dgm:pt>
    <dgm:pt modelId="{E489489C-2A87-4403-9A52-0BB0E98C1070}" type="pres">
      <dgm:prSet presAssocID="{5D5D6579-BD89-4C59-8251-C7ECA2782E85}" presName="hierChild4" presStyleCnt="0"/>
      <dgm:spPr/>
    </dgm:pt>
    <dgm:pt modelId="{5E97530D-9E48-45BA-B8FD-BF101362D015}" type="pres">
      <dgm:prSet presAssocID="{5D5D6579-BD89-4C59-8251-C7ECA2782E85}" presName="hierChild5" presStyleCnt="0"/>
      <dgm:spPr/>
    </dgm:pt>
    <dgm:pt modelId="{2636B727-EF33-42A1-9100-6C6BD1CC9E90}" type="pres">
      <dgm:prSet presAssocID="{249924D1-E31C-42BE-99C7-EC8D573C89F8}" presName="Name37" presStyleLbl="parChTrans1D2" presStyleIdx="1" presStyleCnt="3"/>
      <dgm:spPr/>
      <dgm:t>
        <a:bodyPr/>
        <a:lstStyle/>
        <a:p>
          <a:endParaRPr lang="zh-TW" altLang="en-US"/>
        </a:p>
      </dgm:t>
    </dgm:pt>
    <dgm:pt modelId="{902C083F-CCEA-48D6-8488-72385F743B96}" type="pres">
      <dgm:prSet presAssocID="{F95F2650-A93B-44B3-946A-179D5B974ECC}" presName="hierRoot2" presStyleCnt="0">
        <dgm:presLayoutVars>
          <dgm:hierBranch val="init"/>
        </dgm:presLayoutVars>
      </dgm:prSet>
      <dgm:spPr/>
    </dgm:pt>
    <dgm:pt modelId="{059381DA-AA8E-4372-85AC-A261E54BEA3F}" type="pres">
      <dgm:prSet presAssocID="{F95F2650-A93B-44B3-946A-179D5B974ECC}" presName="rootComposite" presStyleCnt="0"/>
      <dgm:spPr/>
    </dgm:pt>
    <dgm:pt modelId="{8AD0609B-92D5-49DF-A277-29464015F805}" type="pres">
      <dgm:prSet presAssocID="{F95F2650-A93B-44B3-946A-179D5B974EC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1891E9-270F-4DBC-B942-7434038EFA64}" type="pres">
      <dgm:prSet presAssocID="{F95F2650-A93B-44B3-946A-179D5B974ECC}" presName="rootConnector" presStyleLbl="node2" presStyleIdx="1" presStyleCnt="3"/>
      <dgm:spPr/>
      <dgm:t>
        <a:bodyPr/>
        <a:lstStyle/>
        <a:p>
          <a:endParaRPr lang="zh-TW" altLang="en-US"/>
        </a:p>
      </dgm:t>
    </dgm:pt>
    <dgm:pt modelId="{4372B72C-CD08-428D-AA7C-B1B218C5562E}" type="pres">
      <dgm:prSet presAssocID="{F95F2650-A93B-44B3-946A-179D5B974ECC}" presName="hierChild4" presStyleCnt="0"/>
      <dgm:spPr/>
    </dgm:pt>
    <dgm:pt modelId="{F5B5EB39-BADE-4E03-B74E-C8B4BA27A3DB}" type="pres">
      <dgm:prSet presAssocID="{F95F2650-A93B-44B3-946A-179D5B974ECC}" presName="hierChild5" presStyleCnt="0"/>
      <dgm:spPr/>
    </dgm:pt>
    <dgm:pt modelId="{722CD08A-6DAB-4D06-801F-1E92F6A69CF7}" type="pres">
      <dgm:prSet presAssocID="{968282DE-9D3E-41E2-83B4-17A546A31764}" presName="Name37" presStyleLbl="parChTrans1D2" presStyleIdx="2" presStyleCnt="3"/>
      <dgm:spPr/>
      <dgm:t>
        <a:bodyPr/>
        <a:lstStyle/>
        <a:p>
          <a:endParaRPr lang="zh-TW" altLang="en-US"/>
        </a:p>
      </dgm:t>
    </dgm:pt>
    <dgm:pt modelId="{62446AA5-2FBD-4E67-AF4B-B386ECF208D1}" type="pres">
      <dgm:prSet presAssocID="{7C45AA15-62B8-46AD-8199-8BFF4F12AAAC}" presName="hierRoot2" presStyleCnt="0">
        <dgm:presLayoutVars>
          <dgm:hierBranch val="init"/>
        </dgm:presLayoutVars>
      </dgm:prSet>
      <dgm:spPr/>
    </dgm:pt>
    <dgm:pt modelId="{A2228BC6-C3AA-466B-A15D-EDD7FB71710C}" type="pres">
      <dgm:prSet presAssocID="{7C45AA15-62B8-46AD-8199-8BFF4F12AAAC}" presName="rootComposite" presStyleCnt="0"/>
      <dgm:spPr/>
    </dgm:pt>
    <dgm:pt modelId="{874C1569-B37D-4A22-9D0D-7E11952BF79F}" type="pres">
      <dgm:prSet presAssocID="{7C45AA15-62B8-46AD-8199-8BFF4F12AAA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4BC3CD1-76AD-4A8F-BCE8-D58C9C3DD6CF}" type="pres">
      <dgm:prSet presAssocID="{7C45AA15-62B8-46AD-8199-8BFF4F12AAAC}" presName="rootConnector" presStyleLbl="node2" presStyleIdx="2" presStyleCnt="3"/>
      <dgm:spPr/>
      <dgm:t>
        <a:bodyPr/>
        <a:lstStyle/>
        <a:p>
          <a:endParaRPr lang="zh-TW" altLang="en-US"/>
        </a:p>
      </dgm:t>
    </dgm:pt>
    <dgm:pt modelId="{A29DA7AF-56C3-4B70-AC24-52D5171298C6}" type="pres">
      <dgm:prSet presAssocID="{7C45AA15-62B8-46AD-8199-8BFF4F12AAAC}" presName="hierChild4" presStyleCnt="0"/>
      <dgm:spPr/>
    </dgm:pt>
    <dgm:pt modelId="{EAF6046A-E073-4ECE-BFF4-DDCB63279920}" type="pres">
      <dgm:prSet presAssocID="{7C45AA15-62B8-46AD-8199-8BFF4F12AAAC}" presName="hierChild5" presStyleCnt="0"/>
      <dgm:spPr/>
    </dgm:pt>
    <dgm:pt modelId="{127CB6C8-7DB6-465A-9DF9-03946870A903}" type="pres">
      <dgm:prSet presAssocID="{02495543-2439-4540-A4A9-F1D4612B3279}" presName="hierChild3" presStyleCnt="0"/>
      <dgm:spPr/>
    </dgm:pt>
  </dgm:ptLst>
  <dgm:cxnLst>
    <dgm:cxn modelId="{0EECB28B-7105-4BFE-89A7-3B4D5F94E5FD}" type="presOf" srcId="{7C45AA15-62B8-46AD-8199-8BFF4F12AAAC}" destId="{44BC3CD1-76AD-4A8F-BCE8-D58C9C3DD6CF}" srcOrd="1" destOrd="0" presId="urn:microsoft.com/office/officeart/2005/8/layout/orgChart1"/>
    <dgm:cxn modelId="{1951ECF7-BEF3-40FF-9113-E532658EA69E}" srcId="{168BE291-87AC-482F-86EC-E42745AE3D61}" destId="{02495543-2439-4540-A4A9-F1D4612B3279}" srcOrd="0" destOrd="0" parTransId="{4D82C425-7F10-42B9-9E85-B06F08915FA3}" sibTransId="{8BD9EBDB-8C07-48B8-A9D2-44C1C72DF98F}"/>
    <dgm:cxn modelId="{BA66EA5F-56D4-439F-A03B-D562AC48ACC7}" type="presOf" srcId="{02495543-2439-4540-A4A9-F1D4612B3279}" destId="{DBE43AFF-4C02-47E4-8656-C4959B66D565}" srcOrd="1" destOrd="0" presId="urn:microsoft.com/office/officeart/2005/8/layout/orgChart1"/>
    <dgm:cxn modelId="{DC512664-D317-41B6-87EC-30FAEEA406B3}" type="presOf" srcId="{F95F2650-A93B-44B3-946A-179D5B974ECC}" destId="{8AD0609B-92D5-49DF-A277-29464015F805}" srcOrd="0" destOrd="0" presId="urn:microsoft.com/office/officeart/2005/8/layout/orgChart1"/>
    <dgm:cxn modelId="{6C599F5B-BCFB-4B70-A846-5EEE97321A7A}" type="presOf" srcId="{7C45AA15-62B8-46AD-8199-8BFF4F12AAAC}" destId="{874C1569-B37D-4A22-9D0D-7E11952BF79F}" srcOrd="0" destOrd="0" presId="urn:microsoft.com/office/officeart/2005/8/layout/orgChart1"/>
    <dgm:cxn modelId="{2C08102A-56F8-42DF-A42E-9A86BD5D801B}" type="presOf" srcId="{8F31D641-E01E-433A-B328-88AE13F3FFB7}" destId="{74AD59E2-DB4F-47FA-A9D5-8A456F894D37}" srcOrd="0" destOrd="0" presId="urn:microsoft.com/office/officeart/2005/8/layout/orgChart1"/>
    <dgm:cxn modelId="{D6EB567D-40C4-40F9-882D-940B1AC513F8}" type="presOf" srcId="{F95F2650-A93B-44B3-946A-179D5B974ECC}" destId="{991891E9-270F-4DBC-B942-7434038EFA64}" srcOrd="1" destOrd="0" presId="urn:microsoft.com/office/officeart/2005/8/layout/orgChart1"/>
    <dgm:cxn modelId="{9E4E9DE3-9BCB-4D49-8A14-59C2E14B0685}" srcId="{02495543-2439-4540-A4A9-F1D4612B3279}" destId="{7C45AA15-62B8-46AD-8199-8BFF4F12AAAC}" srcOrd="2" destOrd="0" parTransId="{968282DE-9D3E-41E2-83B4-17A546A31764}" sibTransId="{03516AD7-0821-45B7-930C-D28BBDF1122A}"/>
    <dgm:cxn modelId="{7509BA92-2C27-441A-ADA7-15FAB7CB2700}" type="presOf" srcId="{5D5D6579-BD89-4C59-8251-C7ECA2782E85}" destId="{7183530B-0525-42B7-8FFA-81F87A07303F}" srcOrd="1" destOrd="0" presId="urn:microsoft.com/office/officeart/2005/8/layout/orgChart1"/>
    <dgm:cxn modelId="{9407D646-ABD8-425C-874F-406024CF893B}" type="presOf" srcId="{02495543-2439-4540-A4A9-F1D4612B3279}" destId="{BBC53111-6794-483E-AC14-315C1657D41C}" srcOrd="0" destOrd="0" presId="urn:microsoft.com/office/officeart/2005/8/layout/orgChart1"/>
    <dgm:cxn modelId="{43E7A29C-573B-4368-9C08-2DEFE52C53DC}" type="presOf" srcId="{249924D1-E31C-42BE-99C7-EC8D573C89F8}" destId="{2636B727-EF33-42A1-9100-6C6BD1CC9E90}" srcOrd="0" destOrd="0" presId="urn:microsoft.com/office/officeart/2005/8/layout/orgChart1"/>
    <dgm:cxn modelId="{CB7B3B9B-FB1F-4CAF-8727-F5FFD94550C4}" type="presOf" srcId="{968282DE-9D3E-41E2-83B4-17A546A31764}" destId="{722CD08A-6DAB-4D06-801F-1E92F6A69CF7}" srcOrd="0" destOrd="0" presId="urn:microsoft.com/office/officeart/2005/8/layout/orgChart1"/>
    <dgm:cxn modelId="{110E0185-08C5-454C-9B45-8FA7880F9C9D}" srcId="{02495543-2439-4540-A4A9-F1D4612B3279}" destId="{5D5D6579-BD89-4C59-8251-C7ECA2782E85}" srcOrd="0" destOrd="0" parTransId="{8F31D641-E01E-433A-B328-88AE13F3FFB7}" sibTransId="{DC056CAB-2AFB-4403-BDC7-2E7ACE19A4F4}"/>
    <dgm:cxn modelId="{1DA0BBE8-D494-4E74-B7D6-B9248C5D52DF}" type="presOf" srcId="{5D5D6579-BD89-4C59-8251-C7ECA2782E85}" destId="{76E412FA-CEB0-4957-B32B-5B7D86E48040}" srcOrd="0" destOrd="0" presId="urn:microsoft.com/office/officeart/2005/8/layout/orgChart1"/>
    <dgm:cxn modelId="{1B7CC5A8-D1E2-4B2F-A6E4-2585395DAB1C}" type="presOf" srcId="{168BE291-87AC-482F-86EC-E42745AE3D61}" destId="{A3057CB0-67D8-4AA1-9EEB-4568D8BBF7C9}" srcOrd="0" destOrd="0" presId="urn:microsoft.com/office/officeart/2005/8/layout/orgChart1"/>
    <dgm:cxn modelId="{5B266D02-804E-4264-89CF-8F84CC746953}" srcId="{02495543-2439-4540-A4A9-F1D4612B3279}" destId="{F95F2650-A93B-44B3-946A-179D5B974ECC}" srcOrd="1" destOrd="0" parTransId="{249924D1-E31C-42BE-99C7-EC8D573C89F8}" sibTransId="{9481DDF2-36D2-4F82-8E94-7C361BF6A77B}"/>
    <dgm:cxn modelId="{8AA73348-7EC3-4F0A-92A6-D5A90170AC3E}" type="presParOf" srcId="{A3057CB0-67D8-4AA1-9EEB-4568D8BBF7C9}" destId="{48524E8A-0F73-4760-995A-D08D166BC7B5}" srcOrd="0" destOrd="0" presId="urn:microsoft.com/office/officeart/2005/8/layout/orgChart1"/>
    <dgm:cxn modelId="{41142DB2-4FBC-4663-B4DD-AE82E16E3D6A}" type="presParOf" srcId="{48524E8A-0F73-4760-995A-D08D166BC7B5}" destId="{E09C6694-EE5D-4C1E-A8D3-182C071AB1DF}" srcOrd="0" destOrd="0" presId="urn:microsoft.com/office/officeart/2005/8/layout/orgChart1"/>
    <dgm:cxn modelId="{E7AFBD4E-007A-49FC-A01C-DDE40D7FD9C7}" type="presParOf" srcId="{E09C6694-EE5D-4C1E-A8D3-182C071AB1DF}" destId="{BBC53111-6794-483E-AC14-315C1657D41C}" srcOrd="0" destOrd="0" presId="urn:microsoft.com/office/officeart/2005/8/layout/orgChart1"/>
    <dgm:cxn modelId="{D695CD16-521D-40B3-9554-8F3CB2290E46}" type="presParOf" srcId="{E09C6694-EE5D-4C1E-A8D3-182C071AB1DF}" destId="{DBE43AFF-4C02-47E4-8656-C4959B66D565}" srcOrd="1" destOrd="0" presId="urn:microsoft.com/office/officeart/2005/8/layout/orgChart1"/>
    <dgm:cxn modelId="{D59F4033-9F0F-4F00-80A6-DC202CE12193}" type="presParOf" srcId="{48524E8A-0F73-4760-995A-D08D166BC7B5}" destId="{07D6C843-769C-4E49-A0BC-213D3A8B3C6A}" srcOrd="1" destOrd="0" presId="urn:microsoft.com/office/officeart/2005/8/layout/orgChart1"/>
    <dgm:cxn modelId="{4B34594E-15C8-41D7-84D5-9E36F3FF231A}" type="presParOf" srcId="{07D6C843-769C-4E49-A0BC-213D3A8B3C6A}" destId="{74AD59E2-DB4F-47FA-A9D5-8A456F894D37}" srcOrd="0" destOrd="0" presId="urn:microsoft.com/office/officeart/2005/8/layout/orgChart1"/>
    <dgm:cxn modelId="{8A74C075-5DC6-4957-B078-9A0F7126289B}" type="presParOf" srcId="{07D6C843-769C-4E49-A0BC-213D3A8B3C6A}" destId="{DDE27CFA-DE9D-475D-BDF2-4BB468FD3B7A}" srcOrd="1" destOrd="0" presId="urn:microsoft.com/office/officeart/2005/8/layout/orgChart1"/>
    <dgm:cxn modelId="{C342EBD2-8EAF-4119-B00F-F8B1C5299CD9}" type="presParOf" srcId="{DDE27CFA-DE9D-475D-BDF2-4BB468FD3B7A}" destId="{18D24665-132F-4C79-895C-A78C229B479C}" srcOrd="0" destOrd="0" presId="urn:microsoft.com/office/officeart/2005/8/layout/orgChart1"/>
    <dgm:cxn modelId="{69BEA9FC-A385-4C92-9E7A-4B258897B91F}" type="presParOf" srcId="{18D24665-132F-4C79-895C-A78C229B479C}" destId="{76E412FA-CEB0-4957-B32B-5B7D86E48040}" srcOrd="0" destOrd="0" presId="urn:microsoft.com/office/officeart/2005/8/layout/orgChart1"/>
    <dgm:cxn modelId="{42D2C9C3-E62D-407A-BBA6-CC0C442137E0}" type="presParOf" srcId="{18D24665-132F-4C79-895C-A78C229B479C}" destId="{7183530B-0525-42B7-8FFA-81F87A07303F}" srcOrd="1" destOrd="0" presId="urn:microsoft.com/office/officeart/2005/8/layout/orgChart1"/>
    <dgm:cxn modelId="{DE10DC1E-08D4-4E77-97A1-FC3D2867473A}" type="presParOf" srcId="{DDE27CFA-DE9D-475D-BDF2-4BB468FD3B7A}" destId="{E489489C-2A87-4403-9A52-0BB0E98C1070}" srcOrd="1" destOrd="0" presId="urn:microsoft.com/office/officeart/2005/8/layout/orgChart1"/>
    <dgm:cxn modelId="{7CA35E74-001E-4C49-9F39-48206F917DAA}" type="presParOf" srcId="{DDE27CFA-DE9D-475D-BDF2-4BB468FD3B7A}" destId="{5E97530D-9E48-45BA-B8FD-BF101362D015}" srcOrd="2" destOrd="0" presId="urn:microsoft.com/office/officeart/2005/8/layout/orgChart1"/>
    <dgm:cxn modelId="{888F8514-B176-41E7-B466-2E04B67132DE}" type="presParOf" srcId="{07D6C843-769C-4E49-A0BC-213D3A8B3C6A}" destId="{2636B727-EF33-42A1-9100-6C6BD1CC9E90}" srcOrd="2" destOrd="0" presId="urn:microsoft.com/office/officeart/2005/8/layout/orgChart1"/>
    <dgm:cxn modelId="{87CBFB24-E477-441E-96D3-619161E95765}" type="presParOf" srcId="{07D6C843-769C-4E49-A0BC-213D3A8B3C6A}" destId="{902C083F-CCEA-48D6-8488-72385F743B96}" srcOrd="3" destOrd="0" presId="urn:microsoft.com/office/officeart/2005/8/layout/orgChart1"/>
    <dgm:cxn modelId="{A39B32FA-2B8F-4321-9482-67AD5CC0C97B}" type="presParOf" srcId="{902C083F-CCEA-48D6-8488-72385F743B96}" destId="{059381DA-AA8E-4372-85AC-A261E54BEA3F}" srcOrd="0" destOrd="0" presId="urn:microsoft.com/office/officeart/2005/8/layout/orgChart1"/>
    <dgm:cxn modelId="{BB53A68A-00B7-49E1-8AB2-938B7A9150B4}" type="presParOf" srcId="{059381DA-AA8E-4372-85AC-A261E54BEA3F}" destId="{8AD0609B-92D5-49DF-A277-29464015F805}" srcOrd="0" destOrd="0" presId="urn:microsoft.com/office/officeart/2005/8/layout/orgChart1"/>
    <dgm:cxn modelId="{663B77C0-DCB0-4857-8FF0-B4C0DCA6EBD0}" type="presParOf" srcId="{059381DA-AA8E-4372-85AC-A261E54BEA3F}" destId="{991891E9-270F-4DBC-B942-7434038EFA64}" srcOrd="1" destOrd="0" presId="urn:microsoft.com/office/officeart/2005/8/layout/orgChart1"/>
    <dgm:cxn modelId="{E1E823FA-009F-42D4-A4B0-3C07BA0DED37}" type="presParOf" srcId="{902C083F-CCEA-48D6-8488-72385F743B96}" destId="{4372B72C-CD08-428D-AA7C-B1B218C5562E}" srcOrd="1" destOrd="0" presId="urn:microsoft.com/office/officeart/2005/8/layout/orgChart1"/>
    <dgm:cxn modelId="{135B63D2-3E98-4047-A3C5-2B4A27C4DBFE}" type="presParOf" srcId="{902C083F-CCEA-48D6-8488-72385F743B96}" destId="{F5B5EB39-BADE-4E03-B74E-C8B4BA27A3DB}" srcOrd="2" destOrd="0" presId="urn:microsoft.com/office/officeart/2005/8/layout/orgChart1"/>
    <dgm:cxn modelId="{9CC52DB2-FA00-421B-B8D1-BD88FE16C773}" type="presParOf" srcId="{07D6C843-769C-4E49-A0BC-213D3A8B3C6A}" destId="{722CD08A-6DAB-4D06-801F-1E92F6A69CF7}" srcOrd="4" destOrd="0" presId="urn:microsoft.com/office/officeart/2005/8/layout/orgChart1"/>
    <dgm:cxn modelId="{14D2051A-940B-41D5-9091-2893ED0E659D}" type="presParOf" srcId="{07D6C843-769C-4E49-A0BC-213D3A8B3C6A}" destId="{62446AA5-2FBD-4E67-AF4B-B386ECF208D1}" srcOrd="5" destOrd="0" presId="urn:microsoft.com/office/officeart/2005/8/layout/orgChart1"/>
    <dgm:cxn modelId="{67402A84-FA23-4608-AB58-AD2D1B31827C}" type="presParOf" srcId="{62446AA5-2FBD-4E67-AF4B-B386ECF208D1}" destId="{A2228BC6-C3AA-466B-A15D-EDD7FB71710C}" srcOrd="0" destOrd="0" presId="urn:microsoft.com/office/officeart/2005/8/layout/orgChart1"/>
    <dgm:cxn modelId="{1294698B-C046-401B-96A1-57CDC0FEF3FA}" type="presParOf" srcId="{A2228BC6-C3AA-466B-A15D-EDD7FB71710C}" destId="{874C1569-B37D-4A22-9D0D-7E11952BF79F}" srcOrd="0" destOrd="0" presId="urn:microsoft.com/office/officeart/2005/8/layout/orgChart1"/>
    <dgm:cxn modelId="{8A0B5A40-A085-409A-B190-AF48C596B0D3}" type="presParOf" srcId="{A2228BC6-C3AA-466B-A15D-EDD7FB71710C}" destId="{44BC3CD1-76AD-4A8F-BCE8-D58C9C3DD6CF}" srcOrd="1" destOrd="0" presId="urn:microsoft.com/office/officeart/2005/8/layout/orgChart1"/>
    <dgm:cxn modelId="{ACDDDA01-7969-4193-9093-62E10FFFB370}" type="presParOf" srcId="{62446AA5-2FBD-4E67-AF4B-B386ECF208D1}" destId="{A29DA7AF-56C3-4B70-AC24-52D5171298C6}" srcOrd="1" destOrd="0" presId="urn:microsoft.com/office/officeart/2005/8/layout/orgChart1"/>
    <dgm:cxn modelId="{D150FB4F-79EE-44EA-A907-2251C6DAD2F6}" type="presParOf" srcId="{62446AA5-2FBD-4E67-AF4B-B386ECF208D1}" destId="{EAF6046A-E073-4ECE-BFF4-DDCB63279920}" srcOrd="2" destOrd="0" presId="urn:microsoft.com/office/officeart/2005/8/layout/orgChart1"/>
    <dgm:cxn modelId="{8F623EBA-E418-448A-A2C0-0225338DC217}" type="presParOf" srcId="{48524E8A-0F73-4760-995A-D08D166BC7B5}" destId="{127CB6C8-7DB6-465A-9DF9-03946870A9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8BE291-87AC-482F-86EC-E42745AE3D61}" type="doc">
      <dgm:prSet loTypeId="urn:microsoft.com/office/officeart/2005/8/layout/orgChart1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zh-TW" altLang="en-US"/>
        </a:p>
      </dgm:t>
    </dgm:pt>
    <dgm:pt modelId="{02495543-2439-4540-A4A9-F1D4612B3279}">
      <dgm:prSet phldrT="[文字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zh-TW" altLang="en-US" sz="1400">
              <a:solidFill>
                <a:schemeClr val="tx1"/>
              </a:solidFill>
              <a:latin typeface="Adobe 黑体 Std R" pitchFamily="34" charset="-128"/>
              <a:ea typeface="Adobe 黑体 Std R" pitchFamily="34" charset="-128"/>
            </a:rPr>
            <a:t>長程計畫</a:t>
          </a:r>
        </a:p>
      </dgm:t>
    </dgm:pt>
    <dgm:pt modelId="{4D82C425-7F10-42B9-9E85-B06F08915FA3}" type="parTrans" cxnId="{1951ECF7-BEF3-40FF-9113-E532658EA69E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8BD9EBDB-8C07-48B8-A9D2-44C1C72DF98F}" type="sibTrans" cxnId="{1951ECF7-BEF3-40FF-9113-E532658EA69E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5D5D6579-BD89-4C59-8251-C7ECA2782E85}">
      <dgm:prSet phldrT="[文字]" custT="1"/>
      <dgm:spPr>
        <a:solidFill>
          <a:schemeClr val="tx2">
            <a:lumMod val="50000"/>
          </a:schemeClr>
        </a:solidFill>
      </dgm:spPr>
      <dgm:t>
        <a:bodyPr/>
        <a:lstStyle/>
        <a:p>
          <a:r>
            <a:rPr lang="zh-TW" altLang="en-US" sz="14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>
              <a:latin typeface="Adobe 黑体 Std R" pitchFamily="34" charset="-128"/>
              <a:ea typeface="Adobe 黑体 Std R" pitchFamily="34" charset="-128"/>
            </a:rPr>
            <a:t>1</a:t>
          </a:r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8F31D641-E01E-433A-B328-88AE13F3FFB7}" type="parTrans" cxnId="{110E0185-08C5-454C-9B45-8FA7880F9C9D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DC056CAB-2AFB-4403-BDC7-2E7ACE19A4F4}" type="sibTrans" cxnId="{110E0185-08C5-454C-9B45-8FA7880F9C9D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F95F2650-A93B-44B3-946A-179D5B974ECC}">
      <dgm:prSet phldrT="[文字]" custT="1"/>
      <dgm:spPr>
        <a:solidFill>
          <a:schemeClr val="tx2">
            <a:lumMod val="50000"/>
          </a:schemeClr>
        </a:solidFill>
      </dgm:spPr>
      <dgm:t>
        <a:bodyPr/>
        <a:lstStyle/>
        <a:p>
          <a:r>
            <a:rPr lang="zh-TW" altLang="en-US" sz="14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>
              <a:latin typeface="Adobe 黑体 Std R" pitchFamily="34" charset="-128"/>
              <a:ea typeface="Adobe 黑体 Std R" pitchFamily="34" charset="-128"/>
            </a:rPr>
            <a:t>2</a:t>
          </a:r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249924D1-E31C-42BE-99C7-EC8D573C89F8}" type="parTrans" cxnId="{5B266D02-804E-4264-89CF-8F84CC746953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9481DDF2-36D2-4F82-8E94-7C361BF6A77B}" type="sibTrans" cxnId="{5B266D02-804E-4264-89CF-8F84CC746953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7C45AA15-62B8-46AD-8199-8BFF4F12AAAC}">
      <dgm:prSet phldrT="[文字]" custT="1"/>
      <dgm:spPr>
        <a:solidFill>
          <a:schemeClr val="tx2">
            <a:lumMod val="50000"/>
          </a:schemeClr>
        </a:solidFill>
      </dgm:spPr>
      <dgm:t>
        <a:bodyPr/>
        <a:lstStyle/>
        <a:p>
          <a:r>
            <a:rPr lang="zh-TW" altLang="en-US" sz="14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>
              <a:latin typeface="Adobe 黑体 Std R" pitchFamily="34" charset="-128"/>
              <a:ea typeface="Adobe 黑体 Std R" pitchFamily="34" charset="-128"/>
            </a:rPr>
            <a:t>3</a:t>
          </a:r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968282DE-9D3E-41E2-83B4-17A546A31764}" type="parTrans" cxnId="{9E4E9DE3-9BCB-4D49-8A14-59C2E14B0685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03516AD7-0821-45B7-930C-D28BBDF1122A}" type="sibTrans" cxnId="{9E4E9DE3-9BCB-4D49-8A14-59C2E14B0685}">
      <dgm:prSet/>
      <dgm:spPr/>
      <dgm:t>
        <a:bodyPr/>
        <a:lstStyle/>
        <a:p>
          <a:endParaRPr lang="zh-TW" altLang="en-US" sz="1400">
            <a:latin typeface="Adobe 黑体 Std R" pitchFamily="34" charset="-128"/>
            <a:ea typeface="Adobe 黑体 Std R" pitchFamily="34" charset="-128"/>
          </a:endParaRPr>
        </a:p>
      </dgm:t>
    </dgm:pt>
    <dgm:pt modelId="{A3057CB0-67D8-4AA1-9EEB-4568D8BBF7C9}" type="pres">
      <dgm:prSet presAssocID="{168BE291-87AC-482F-86EC-E42745AE3D6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48524E8A-0F73-4760-995A-D08D166BC7B5}" type="pres">
      <dgm:prSet presAssocID="{02495543-2439-4540-A4A9-F1D4612B3279}" presName="hierRoot1" presStyleCnt="0">
        <dgm:presLayoutVars>
          <dgm:hierBranch val="init"/>
        </dgm:presLayoutVars>
      </dgm:prSet>
      <dgm:spPr/>
    </dgm:pt>
    <dgm:pt modelId="{E09C6694-EE5D-4C1E-A8D3-182C071AB1DF}" type="pres">
      <dgm:prSet presAssocID="{02495543-2439-4540-A4A9-F1D4612B3279}" presName="rootComposite1" presStyleCnt="0"/>
      <dgm:spPr/>
    </dgm:pt>
    <dgm:pt modelId="{BBC53111-6794-483E-AC14-315C1657D41C}" type="pres">
      <dgm:prSet presAssocID="{02495543-2439-4540-A4A9-F1D4612B327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BE43AFF-4C02-47E4-8656-C4959B66D565}" type="pres">
      <dgm:prSet presAssocID="{02495543-2439-4540-A4A9-F1D4612B3279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07D6C843-769C-4E49-A0BC-213D3A8B3C6A}" type="pres">
      <dgm:prSet presAssocID="{02495543-2439-4540-A4A9-F1D4612B3279}" presName="hierChild2" presStyleCnt="0"/>
      <dgm:spPr/>
    </dgm:pt>
    <dgm:pt modelId="{74AD59E2-DB4F-47FA-A9D5-8A456F894D37}" type="pres">
      <dgm:prSet presAssocID="{8F31D641-E01E-433A-B328-88AE13F3FFB7}" presName="Name37" presStyleLbl="parChTrans1D2" presStyleIdx="0" presStyleCnt="3"/>
      <dgm:spPr/>
      <dgm:t>
        <a:bodyPr/>
        <a:lstStyle/>
        <a:p>
          <a:endParaRPr lang="zh-TW" altLang="en-US"/>
        </a:p>
      </dgm:t>
    </dgm:pt>
    <dgm:pt modelId="{DDE27CFA-DE9D-475D-BDF2-4BB468FD3B7A}" type="pres">
      <dgm:prSet presAssocID="{5D5D6579-BD89-4C59-8251-C7ECA2782E85}" presName="hierRoot2" presStyleCnt="0">
        <dgm:presLayoutVars>
          <dgm:hierBranch val="init"/>
        </dgm:presLayoutVars>
      </dgm:prSet>
      <dgm:spPr/>
    </dgm:pt>
    <dgm:pt modelId="{18D24665-132F-4C79-895C-A78C229B479C}" type="pres">
      <dgm:prSet presAssocID="{5D5D6579-BD89-4C59-8251-C7ECA2782E85}" presName="rootComposite" presStyleCnt="0"/>
      <dgm:spPr/>
    </dgm:pt>
    <dgm:pt modelId="{76E412FA-CEB0-4957-B32B-5B7D86E48040}" type="pres">
      <dgm:prSet presAssocID="{5D5D6579-BD89-4C59-8251-C7ECA2782E8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83530B-0525-42B7-8FFA-81F87A07303F}" type="pres">
      <dgm:prSet presAssocID="{5D5D6579-BD89-4C59-8251-C7ECA2782E85}" presName="rootConnector" presStyleLbl="node2" presStyleIdx="0" presStyleCnt="3"/>
      <dgm:spPr/>
      <dgm:t>
        <a:bodyPr/>
        <a:lstStyle/>
        <a:p>
          <a:endParaRPr lang="zh-TW" altLang="en-US"/>
        </a:p>
      </dgm:t>
    </dgm:pt>
    <dgm:pt modelId="{E489489C-2A87-4403-9A52-0BB0E98C1070}" type="pres">
      <dgm:prSet presAssocID="{5D5D6579-BD89-4C59-8251-C7ECA2782E85}" presName="hierChild4" presStyleCnt="0"/>
      <dgm:spPr/>
    </dgm:pt>
    <dgm:pt modelId="{5E97530D-9E48-45BA-B8FD-BF101362D015}" type="pres">
      <dgm:prSet presAssocID="{5D5D6579-BD89-4C59-8251-C7ECA2782E85}" presName="hierChild5" presStyleCnt="0"/>
      <dgm:spPr/>
    </dgm:pt>
    <dgm:pt modelId="{2636B727-EF33-42A1-9100-6C6BD1CC9E90}" type="pres">
      <dgm:prSet presAssocID="{249924D1-E31C-42BE-99C7-EC8D573C89F8}" presName="Name37" presStyleLbl="parChTrans1D2" presStyleIdx="1" presStyleCnt="3"/>
      <dgm:spPr/>
      <dgm:t>
        <a:bodyPr/>
        <a:lstStyle/>
        <a:p>
          <a:endParaRPr lang="zh-TW" altLang="en-US"/>
        </a:p>
      </dgm:t>
    </dgm:pt>
    <dgm:pt modelId="{902C083F-CCEA-48D6-8488-72385F743B96}" type="pres">
      <dgm:prSet presAssocID="{F95F2650-A93B-44B3-946A-179D5B974ECC}" presName="hierRoot2" presStyleCnt="0">
        <dgm:presLayoutVars>
          <dgm:hierBranch val="init"/>
        </dgm:presLayoutVars>
      </dgm:prSet>
      <dgm:spPr/>
    </dgm:pt>
    <dgm:pt modelId="{059381DA-AA8E-4372-85AC-A261E54BEA3F}" type="pres">
      <dgm:prSet presAssocID="{F95F2650-A93B-44B3-946A-179D5B974ECC}" presName="rootComposite" presStyleCnt="0"/>
      <dgm:spPr/>
    </dgm:pt>
    <dgm:pt modelId="{8AD0609B-92D5-49DF-A277-29464015F805}" type="pres">
      <dgm:prSet presAssocID="{F95F2650-A93B-44B3-946A-179D5B974EC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1891E9-270F-4DBC-B942-7434038EFA64}" type="pres">
      <dgm:prSet presAssocID="{F95F2650-A93B-44B3-946A-179D5B974ECC}" presName="rootConnector" presStyleLbl="node2" presStyleIdx="1" presStyleCnt="3"/>
      <dgm:spPr/>
      <dgm:t>
        <a:bodyPr/>
        <a:lstStyle/>
        <a:p>
          <a:endParaRPr lang="zh-TW" altLang="en-US"/>
        </a:p>
      </dgm:t>
    </dgm:pt>
    <dgm:pt modelId="{4372B72C-CD08-428D-AA7C-B1B218C5562E}" type="pres">
      <dgm:prSet presAssocID="{F95F2650-A93B-44B3-946A-179D5B974ECC}" presName="hierChild4" presStyleCnt="0"/>
      <dgm:spPr/>
    </dgm:pt>
    <dgm:pt modelId="{F5B5EB39-BADE-4E03-B74E-C8B4BA27A3DB}" type="pres">
      <dgm:prSet presAssocID="{F95F2650-A93B-44B3-946A-179D5B974ECC}" presName="hierChild5" presStyleCnt="0"/>
      <dgm:spPr/>
    </dgm:pt>
    <dgm:pt modelId="{722CD08A-6DAB-4D06-801F-1E92F6A69CF7}" type="pres">
      <dgm:prSet presAssocID="{968282DE-9D3E-41E2-83B4-17A546A31764}" presName="Name37" presStyleLbl="parChTrans1D2" presStyleIdx="2" presStyleCnt="3"/>
      <dgm:spPr/>
      <dgm:t>
        <a:bodyPr/>
        <a:lstStyle/>
        <a:p>
          <a:endParaRPr lang="zh-TW" altLang="en-US"/>
        </a:p>
      </dgm:t>
    </dgm:pt>
    <dgm:pt modelId="{62446AA5-2FBD-4E67-AF4B-B386ECF208D1}" type="pres">
      <dgm:prSet presAssocID="{7C45AA15-62B8-46AD-8199-8BFF4F12AAAC}" presName="hierRoot2" presStyleCnt="0">
        <dgm:presLayoutVars>
          <dgm:hierBranch val="init"/>
        </dgm:presLayoutVars>
      </dgm:prSet>
      <dgm:spPr/>
    </dgm:pt>
    <dgm:pt modelId="{A2228BC6-C3AA-466B-A15D-EDD7FB71710C}" type="pres">
      <dgm:prSet presAssocID="{7C45AA15-62B8-46AD-8199-8BFF4F12AAAC}" presName="rootComposite" presStyleCnt="0"/>
      <dgm:spPr/>
    </dgm:pt>
    <dgm:pt modelId="{874C1569-B37D-4A22-9D0D-7E11952BF79F}" type="pres">
      <dgm:prSet presAssocID="{7C45AA15-62B8-46AD-8199-8BFF4F12AAA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4BC3CD1-76AD-4A8F-BCE8-D58C9C3DD6CF}" type="pres">
      <dgm:prSet presAssocID="{7C45AA15-62B8-46AD-8199-8BFF4F12AAAC}" presName="rootConnector" presStyleLbl="node2" presStyleIdx="2" presStyleCnt="3"/>
      <dgm:spPr/>
      <dgm:t>
        <a:bodyPr/>
        <a:lstStyle/>
        <a:p>
          <a:endParaRPr lang="zh-TW" altLang="en-US"/>
        </a:p>
      </dgm:t>
    </dgm:pt>
    <dgm:pt modelId="{A29DA7AF-56C3-4B70-AC24-52D5171298C6}" type="pres">
      <dgm:prSet presAssocID="{7C45AA15-62B8-46AD-8199-8BFF4F12AAAC}" presName="hierChild4" presStyleCnt="0"/>
      <dgm:spPr/>
    </dgm:pt>
    <dgm:pt modelId="{EAF6046A-E073-4ECE-BFF4-DDCB63279920}" type="pres">
      <dgm:prSet presAssocID="{7C45AA15-62B8-46AD-8199-8BFF4F12AAAC}" presName="hierChild5" presStyleCnt="0"/>
      <dgm:spPr/>
    </dgm:pt>
    <dgm:pt modelId="{127CB6C8-7DB6-465A-9DF9-03946870A903}" type="pres">
      <dgm:prSet presAssocID="{02495543-2439-4540-A4A9-F1D4612B3279}" presName="hierChild3" presStyleCnt="0"/>
      <dgm:spPr/>
    </dgm:pt>
  </dgm:ptLst>
  <dgm:cxnLst>
    <dgm:cxn modelId="{233D422B-D9CA-4EB0-8D57-6613EAEF960B}" type="presOf" srcId="{02495543-2439-4540-A4A9-F1D4612B3279}" destId="{BBC53111-6794-483E-AC14-315C1657D41C}" srcOrd="0" destOrd="0" presId="urn:microsoft.com/office/officeart/2005/8/layout/orgChart1"/>
    <dgm:cxn modelId="{110E0185-08C5-454C-9B45-8FA7880F9C9D}" srcId="{02495543-2439-4540-A4A9-F1D4612B3279}" destId="{5D5D6579-BD89-4C59-8251-C7ECA2782E85}" srcOrd="0" destOrd="0" parTransId="{8F31D641-E01E-433A-B328-88AE13F3FFB7}" sibTransId="{DC056CAB-2AFB-4403-BDC7-2E7ACE19A4F4}"/>
    <dgm:cxn modelId="{C7EFA195-E298-4A4F-A567-06C4A93B452F}" type="presOf" srcId="{7C45AA15-62B8-46AD-8199-8BFF4F12AAAC}" destId="{874C1569-B37D-4A22-9D0D-7E11952BF79F}" srcOrd="0" destOrd="0" presId="urn:microsoft.com/office/officeart/2005/8/layout/orgChart1"/>
    <dgm:cxn modelId="{D54AB05B-CEA8-40D9-85DC-A90C64432446}" type="presOf" srcId="{F95F2650-A93B-44B3-946A-179D5B974ECC}" destId="{991891E9-270F-4DBC-B942-7434038EFA64}" srcOrd="1" destOrd="0" presId="urn:microsoft.com/office/officeart/2005/8/layout/orgChart1"/>
    <dgm:cxn modelId="{92248D9C-A3A1-4D41-8F22-C014913316F8}" type="presOf" srcId="{8F31D641-E01E-433A-B328-88AE13F3FFB7}" destId="{74AD59E2-DB4F-47FA-A9D5-8A456F894D37}" srcOrd="0" destOrd="0" presId="urn:microsoft.com/office/officeart/2005/8/layout/orgChart1"/>
    <dgm:cxn modelId="{3EDC32C8-198D-4A8A-9196-6FD247AD695A}" type="presOf" srcId="{F95F2650-A93B-44B3-946A-179D5B974ECC}" destId="{8AD0609B-92D5-49DF-A277-29464015F805}" srcOrd="0" destOrd="0" presId="urn:microsoft.com/office/officeart/2005/8/layout/orgChart1"/>
    <dgm:cxn modelId="{97A19264-1E63-45D6-B015-FD6F669B1AD9}" type="presOf" srcId="{968282DE-9D3E-41E2-83B4-17A546A31764}" destId="{722CD08A-6DAB-4D06-801F-1E92F6A69CF7}" srcOrd="0" destOrd="0" presId="urn:microsoft.com/office/officeart/2005/8/layout/orgChart1"/>
    <dgm:cxn modelId="{AB2BC946-6448-418A-A6DA-2FC20E5B7763}" type="presOf" srcId="{249924D1-E31C-42BE-99C7-EC8D573C89F8}" destId="{2636B727-EF33-42A1-9100-6C6BD1CC9E90}" srcOrd="0" destOrd="0" presId="urn:microsoft.com/office/officeart/2005/8/layout/orgChart1"/>
    <dgm:cxn modelId="{DFC2FC1D-A540-4356-99A7-6B369C194610}" type="presOf" srcId="{02495543-2439-4540-A4A9-F1D4612B3279}" destId="{DBE43AFF-4C02-47E4-8656-C4959B66D565}" srcOrd="1" destOrd="0" presId="urn:microsoft.com/office/officeart/2005/8/layout/orgChart1"/>
    <dgm:cxn modelId="{ECFF174D-521F-49D7-9AE1-74430967EBA2}" type="presOf" srcId="{168BE291-87AC-482F-86EC-E42745AE3D61}" destId="{A3057CB0-67D8-4AA1-9EEB-4568D8BBF7C9}" srcOrd="0" destOrd="0" presId="urn:microsoft.com/office/officeart/2005/8/layout/orgChart1"/>
    <dgm:cxn modelId="{5B266D02-804E-4264-89CF-8F84CC746953}" srcId="{02495543-2439-4540-A4A9-F1D4612B3279}" destId="{F95F2650-A93B-44B3-946A-179D5B974ECC}" srcOrd="1" destOrd="0" parTransId="{249924D1-E31C-42BE-99C7-EC8D573C89F8}" sibTransId="{9481DDF2-36D2-4F82-8E94-7C361BF6A77B}"/>
    <dgm:cxn modelId="{1951ECF7-BEF3-40FF-9113-E532658EA69E}" srcId="{168BE291-87AC-482F-86EC-E42745AE3D61}" destId="{02495543-2439-4540-A4A9-F1D4612B3279}" srcOrd="0" destOrd="0" parTransId="{4D82C425-7F10-42B9-9E85-B06F08915FA3}" sibTransId="{8BD9EBDB-8C07-48B8-A9D2-44C1C72DF98F}"/>
    <dgm:cxn modelId="{8A782F3D-F4F8-4C7E-AEDD-75440091E393}" type="presOf" srcId="{5D5D6579-BD89-4C59-8251-C7ECA2782E85}" destId="{76E412FA-CEB0-4957-B32B-5B7D86E48040}" srcOrd="0" destOrd="0" presId="urn:microsoft.com/office/officeart/2005/8/layout/orgChart1"/>
    <dgm:cxn modelId="{70445E49-5C8D-4916-8E25-2A728329A6FC}" type="presOf" srcId="{5D5D6579-BD89-4C59-8251-C7ECA2782E85}" destId="{7183530B-0525-42B7-8FFA-81F87A07303F}" srcOrd="1" destOrd="0" presId="urn:microsoft.com/office/officeart/2005/8/layout/orgChart1"/>
    <dgm:cxn modelId="{9E4E9DE3-9BCB-4D49-8A14-59C2E14B0685}" srcId="{02495543-2439-4540-A4A9-F1D4612B3279}" destId="{7C45AA15-62B8-46AD-8199-8BFF4F12AAAC}" srcOrd="2" destOrd="0" parTransId="{968282DE-9D3E-41E2-83B4-17A546A31764}" sibTransId="{03516AD7-0821-45B7-930C-D28BBDF1122A}"/>
    <dgm:cxn modelId="{B1F754A5-AB7F-4CA6-ACB1-43D35FC66BF1}" type="presOf" srcId="{7C45AA15-62B8-46AD-8199-8BFF4F12AAAC}" destId="{44BC3CD1-76AD-4A8F-BCE8-D58C9C3DD6CF}" srcOrd="1" destOrd="0" presId="urn:microsoft.com/office/officeart/2005/8/layout/orgChart1"/>
    <dgm:cxn modelId="{23D61ACA-ADD8-4F97-813D-EBC2907C243D}" type="presParOf" srcId="{A3057CB0-67D8-4AA1-9EEB-4568D8BBF7C9}" destId="{48524E8A-0F73-4760-995A-D08D166BC7B5}" srcOrd="0" destOrd="0" presId="urn:microsoft.com/office/officeart/2005/8/layout/orgChart1"/>
    <dgm:cxn modelId="{B35994C3-06A3-42F3-9490-37D95E81CA96}" type="presParOf" srcId="{48524E8A-0F73-4760-995A-D08D166BC7B5}" destId="{E09C6694-EE5D-4C1E-A8D3-182C071AB1DF}" srcOrd="0" destOrd="0" presId="urn:microsoft.com/office/officeart/2005/8/layout/orgChart1"/>
    <dgm:cxn modelId="{A1F9A5D8-9F60-4E82-A2A7-FBF30C4CB0B8}" type="presParOf" srcId="{E09C6694-EE5D-4C1E-A8D3-182C071AB1DF}" destId="{BBC53111-6794-483E-AC14-315C1657D41C}" srcOrd="0" destOrd="0" presId="urn:microsoft.com/office/officeart/2005/8/layout/orgChart1"/>
    <dgm:cxn modelId="{53BC0E3F-7D39-4482-8DA4-0046C5B4E486}" type="presParOf" srcId="{E09C6694-EE5D-4C1E-A8D3-182C071AB1DF}" destId="{DBE43AFF-4C02-47E4-8656-C4959B66D565}" srcOrd="1" destOrd="0" presId="urn:microsoft.com/office/officeart/2005/8/layout/orgChart1"/>
    <dgm:cxn modelId="{EC6DC60E-2156-45D5-9FD2-3337A7EA4E56}" type="presParOf" srcId="{48524E8A-0F73-4760-995A-D08D166BC7B5}" destId="{07D6C843-769C-4E49-A0BC-213D3A8B3C6A}" srcOrd="1" destOrd="0" presId="urn:microsoft.com/office/officeart/2005/8/layout/orgChart1"/>
    <dgm:cxn modelId="{67819D67-939A-406C-A6F7-C68358F59224}" type="presParOf" srcId="{07D6C843-769C-4E49-A0BC-213D3A8B3C6A}" destId="{74AD59E2-DB4F-47FA-A9D5-8A456F894D37}" srcOrd="0" destOrd="0" presId="urn:microsoft.com/office/officeart/2005/8/layout/orgChart1"/>
    <dgm:cxn modelId="{2C5C884F-9B01-4C45-B97C-CC78907942ED}" type="presParOf" srcId="{07D6C843-769C-4E49-A0BC-213D3A8B3C6A}" destId="{DDE27CFA-DE9D-475D-BDF2-4BB468FD3B7A}" srcOrd="1" destOrd="0" presId="urn:microsoft.com/office/officeart/2005/8/layout/orgChart1"/>
    <dgm:cxn modelId="{FEE89581-E827-40EA-B533-CFE3A0E6C5A7}" type="presParOf" srcId="{DDE27CFA-DE9D-475D-BDF2-4BB468FD3B7A}" destId="{18D24665-132F-4C79-895C-A78C229B479C}" srcOrd="0" destOrd="0" presId="urn:microsoft.com/office/officeart/2005/8/layout/orgChart1"/>
    <dgm:cxn modelId="{71DB9FC3-3802-4A77-806F-47423AA74FA8}" type="presParOf" srcId="{18D24665-132F-4C79-895C-A78C229B479C}" destId="{76E412FA-CEB0-4957-B32B-5B7D86E48040}" srcOrd="0" destOrd="0" presId="urn:microsoft.com/office/officeart/2005/8/layout/orgChart1"/>
    <dgm:cxn modelId="{3A187F0C-8621-4550-97EA-9DD17029D689}" type="presParOf" srcId="{18D24665-132F-4C79-895C-A78C229B479C}" destId="{7183530B-0525-42B7-8FFA-81F87A07303F}" srcOrd="1" destOrd="0" presId="urn:microsoft.com/office/officeart/2005/8/layout/orgChart1"/>
    <dgm:cxn modelId="{9848B5CA-9070-4384-AC82-09873D8E1287}" type="presParOf" srcId="{DDE27CFA-DE9D-475D-BDF2-4BB468FD3B7A}" destId="{E489489C-2A87-4403-9A52-0BB0E98C1070}" srcOrd="1" destOrd="0" presId="urn:microsoft.com/office/officeart/2005/8/layout/orgChart1"/>
    <dgm:cxn modelId="{74657399-C5FA-4B60-A0B2-A08F6FFB2CE4}" type="presParOf" srcId="{DDE27CFA-DE9D-475D-BDF2-4BB468FD3B7A}" destId="{5E97530D-9E48-45BA-B8FD-BF101362D015}" srcOrd="2" destOrd="0" presId="urn:microsoft.com/office/officeart/2005/8/layout/orgChart1"/>
    <dgm:cxn modelId="{B62A3A56-7B54-41D9-999F-80A59764EBF6}" type="presParOf" srcId="{07D6C843-769C-4E49-A0BC-213D3A8B3C6A}" destId="{2636B727-EF33-42A1-9100-6C6BD1CC9E90}" srcOrd="2" destOrd="0" presId="urn:microsoft.com/office/officeart/2005/8/layout/orgChart1"/>
    <dgm:cxn modelId="{B9C0128A-1F75-43BE-A585-114E5088CAE7}" type="presParOf" srcId="{07D6C843-769C-4E49-A0BC-213D3A8B3C6A}" destId="{902C083F-CCEA-48D6-8488-72385F743B96}" srcOrd="3" destOrd="0" presId="urn:microsoft.com/office/officeart/2005/8/layout/orgChart1"/>
    <dgm:cxn modelId="{8D82142D-3118-4601-BA61-2759C7337F54}" type="presParOf" srcId="{902C083F-CCEA-48D6-8488-72385F743B96}" destId="{059381DA-AA8E-4372-85AC-A261E54BEA3F}" srcOrd="0" destOrd="0" presId="urn:microsoft.com/office/officeart/2005/8/layout/orgChart1"/>
    <dgm:cxn modelId="{AA3B4876-4F35-4243-A81F-9438F5B240D8}" type="presParOf" srcId="{059381DA-AA8E-4372-85AC-A261E54BEA3F}" destId="{8AD0609B-92D5-49DF-A277-29464015F805}" srcOrd="0" destOrd="0" presId="urn:microsoft.com/office/officeart/2005/8/layout/orgChart1"/>
    <dgm:cxn modelId="{0A177EBB-CC5C-4754-9567-C094C3DAC1CA}" type="presParOf" srcId="{059381DA-AA8E-4372-85AC-A261E54BEA3F}" destId="{991891E9-270F-4DBC-B942-7434038EFA64}" srcOrd="1" destOrd="0" presId="urn:microsoft.com/office/officeart/2005/8/layout/orgChart1"/>
    <dgm:cxn modelId="{86E93205-3474-405B-876A-CFFD176F9539}" type="presParOf" srcId="{902C083F-CCEA-48D6-8488-72385F743B96}" destId="{4372B72C-CD08-428D-AA7C-B1B218C5562E}" srcOrd="1" destOrd="0" presId="urn:microsoft.com/office/officeart/2005/8/layout/orgChart1"/>
    <dgm:cxn modelId="{E9016385-B690-4F3E-B539-F935E4EBD9B3}" type="presParOf" srcId="{902C083F-CCEA-48D6-8488-72385F743B96}" destId="{F5B5EB39-BADE-4E03-B74E-C8B4BA27A3DB}" srcOrd="2" destOrd="0" presId="urn:microsoft.com/office/officeart/2005/8/layout/orgChart1"/>
    <dgm:cxn modelId="{F3BB544F-71E1-4B5B-9115-14E2E919E297}" type="presParOf" srcId="{07D6C843-769C-4E49-A0BC-213D3A8B3C6A}" destId="{722CD08A-6DAB-4D06-801F-1E92F6A69CF7}" srcOrd="4" destOrd="0" presId="urn:microsoft.com/office/officeart/2005/8/layout/orgChart1"/>
    <dgm:cxn modelId="{D7BA92B3-24D3-4EF4-B547-91467B86BD63}" type="presParOf" srcId="{07D6C843-769C-4E49-A0BC-213D3A8B3C6A}" destId="{62446AA5-2FBD-4E67-AF4B-B386ECF208D1}" srcOrd="5" destOrd="0" presId="urn:microsoft.com/office/officeart/2005/8/layout/orgChart1"/>
    <dgm:cxn modelId="{FBB7352F-131E-4455-BB06-D97E8D15A845}" type="presParOf" srcId="{62446AA5-2FBD-4E67-AF4B-B386ECF208D1}" destId="{A2228BC6-C3AA-466B-A15D-EDD7FB71710C}" srcOrd="0" destOrd="0" presId="urn:microsoft.com/office/officeart/2005/8/layout/orgChart1"/>
    <dgm:cxn modelId="{F5C069F8-73C1-4D25-A5AF-462AC1E50CBD}" type="presParOf" srcId="{A2228BC6-C3AA-466B-A15D-EDD7FB71710C}" destId="{874C1569-B37D-4A22-9D0D-7E11952BF79F}" srcOrd="0" destOrd="0" presId="urn:microsoft.com/office/officeart/2005/8/layout/orgChart1"/>
    <dgm:cxn modelId="{E843107E-BAB5-4CF5-82AD-035E69577AE3}" type="presParOf" srcId="{A2228BC6-C3AA-466B-A15D-EDD7FB71710C}" destId="{44BC3CD1-76AD-4A8F-BCE8-D58C9C3DD6CF}" srcOrd="1" destOrd="0" presId="urn:microsoft.com/office/officeart/2005/8/layout/orgChart1"/>
    <dgm:cxn modelId="{210BA130-5F4B-414D-AB1E-3C5A82C31197}" type="presParOf" srcId="{62446AA5-2FBD-4E67-AF4B-B386ECF208D1}" destId="{A29DA7AF-56C3-4B70-AC24-52D5171298C6}" srcOrd="1" destOrd="0" presId="urn:microsoft.com/office/officeart/2005/8/layout/orgChart1"/>
    <dgm:cxn modelId="{B19D4510-0F40-47B4-B6BC-C5B76E718D1A}" type="presParOf" srcId="{62446AA5-2FBD-4E67-AF4B-B386ECF208D1}" destId="{EAF6046A-E073-4ECE-BFF4-DDCB63279920}" srcOrd="2" destOrd="0" presId="urn:microsoft.com/office/officeart/2005/8/layout/orgChart1"/>
    <dgm:cxn modelId="{3B8682CE-21DE-4AF3-9A5D-53BFF6DB7FE2}" type="presParOf" srcId="{48524E8A-0F73-4760-995A-D08D166BC7B5}" destId="{127CB6C8-7DB6-465A-9DF9-03946870A9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2CD08A-6DAB-4D06-801F-1E92F6A69CF7}">
      <dsp:nvSpPr>
        <dsp:cNvPr id="0" name=""/>
        <dsp:cNvSpPr/>
      </dsp:nvSpPr>
      <dsp:spPr>
        <a:xfrm>
          <a:off x="1668483" y="864985"/>
          <a:ext cx="1180463" cy="204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36"/>
              </a:lnTo>
              <a:lnTo>
                <a:pt x="1180463" y="102436"/>
              </a:lnTo>
              <a:lnTo>
                <a:pt x="1180463" y="20487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6B727-EF33-42A1-9100-6C6BD1CC9E90}">
      <dsp:nvSpPr>
        <dsp:cNvPr id="0" name=""/>
        <dsp:cNvSpPr/>
      </dsp:nvSpPr>
      <dsp:spPr>
        <a:xfrm>
          <a:off x="1622762" y="864985"/>
          <a:ext cx="91440" cy="204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87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D59E2-DB4F-47FA-A9D5-8A456F894D37}">
      <dsp:nvSpPr>
        <dsp:cNvPr id="0" name=""/>
        <dsp:cNvSpPr/>
      </dsp:nvSpPr>
      <dsp:spPr>
        <a:xfrm>
          <a:off x="488019" y="864985"/>
          <a:ext cx="1180463" cy="204873"/>
        </a:xfrm>
        <a:custGeom>
          <a:avLst/>
          <a:gdLst/>
          <a:ahLst/>
          <a:cxnLst/>
          <a:rect l="0" t="0" r="0" b="0"/>
          <a:pathLst>
            <a:path>
              <a:moveTo>
                <a:pt x="1180463" y="0"/>
              </a:moveTo>
              <a:lnTo>
                <a:pt x="1180463" y="102436"/>
              </a:lnTo>
              <a:lnTo>
                <a:pt x="0" y="102436"/>
              </a:lnTo>
              <a:lnTo>
                <a:pt x="0" y="20487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53111-6794-483E-AC14-315C1657D41C}">
      <dsp:nvSpPr>
        <dsp:cNvPr id="0" name=""/>
        <dsp:cNvSpPr/>
      </dsp:nvSpPr>
      <dsp:spPr>
        <a:xfrm>
          <a:off x="1180687" y="377190"/>
          <a:ext cx="975590" cy="487795"/>
        </a:xfrm>
        <a:prstGeom prst="rect">
          <a:avLst/>
        </a:prstGeom>
        <a:solidFill>
          <a:schemeClr val="tx1">
            <a:lumMod val="65000"/>
            <a:lumOff val="3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Adobe 黑体 Std R" pitchFamily="34" charset="-128"/>
              <a:ea typeface="Adobe 黑体 Std R" pitchFamily="34" charset="-128"/>
            </a:rPr>
            <a:t>短期計畫</a:t>
          </a:r>
        </a:p>
      </dsp:txBody>
      <dsp:txXfrm>
        <a:off x="1180687" y="377190"/>
        <a:ext cx="975590" cy="487795"/>
      </dsp:txXfrm>
    </dsp:sp>
    <dsp:sp modelId="{76E412FA-CEB0-4957-B32B-5B7D86E48040}">
      <dsp:nvSpPr>
        <dsp:cNvPr id="0" name=""/>
        <dsp:cNvSpPr/>
      </dsp:nvSpPr>
      <dsp:spPr>
        <a:xfrm>
          <a:off x="224" y="1069859"/>
          <a:ext cx="975590" cy="48779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 kern="1200">
              <a:latin typeface="Adobe 黑体 Std R" pitchFamily="34" charset="-128"/>
              <a:ea typeface="Adobe 黑体 Std R" pitchFamily="34" charset="-128"/>
            </a:rPr>
            <a:t>1</a:t>
          </a:r>
          <a:endParaRPr lang="zh-TW" altLang="en-US" sz="1400" kern="1200">
            <a:latin typeface="Adobe 黑体 Std R" pitchFamily="34" charset="-128"/>
            <a:ea typeface="Adobe 黑体 Std R" pitchFamily="34" charset="-128"/>
          </a:endParaRPr>
        </a:p>
      </dsp:txBody>
      <dsp:txXfrm>
        <a:off x="224" y="1069859"/>
        <a:ext cx="975590" cy="487795"/>
      </dsp:txXfrm>
    </dsp:sp>
    <dsp:sp modelId="{8AD0609B-92D5-49DF-A277-29464015F805}">
      <dsp:nvSpPr>
        <dsp:cNvPr id="0" name=""/>
        <dsp:cNvSpPr/>
      </dsp:nvSpPr>
      <dsp:spPr>
        <a:xfrm>
          <a:off x="1180687" y="1069859"/>
          <a:ext cx="975590" cy="48779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 kern="1200">
              <a:latin typeface="Adobe 黑体 Std R" pitchFamily="34" charset="-128"/>
              <a:ea typeface="Adobe 黑体 Std R" pitchFamily="34" charset="-128"/>
            </a:rPr>
            <a:t>2</a:t>
          </a:r>
          <a:endParaRPr lang="zh-TW" altLang="en-US" sz="1400" kern="1200">
            <a:latin typeface="Adobe 黑体 Std R" pitchFamily="34" charset="-128"/>
            <a:ea typeface="Adobe 黑体 Std R" pitchFamily="34" charset="-128"/>
          </a:endParaRPr>
        </a:p>
      </dsp:txBody>
      <dsp:txXfrm>
        <a:off x="1180687" y="1069859"/>
        <a:ext cx="975590" cy="487795"/>
      </dsp:txXfrm>
    </dsp:sp>
    <dsp:sp modelId="{874C1569-B37D-4A22-9D0D-7E11952BF79F}">
      <dsp:nvSpPr>
        <dsp:cNvPr id="0" name=""/>
        <dsp:cNvSpPr/>
      </dsp:nvSpPr>
      <dsp:spPr>
        <a:xfrm>
          <a:off x="2361151" y="1069859"/>
          <a:ext cx="975590" cy="48779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 kern="1200">
              <a:latin typeface="Adobe 黑体 Std R" pitchFamily="34" charset="-128"/>
              <a:ea typeface="Adobe 黑体 Std R" pitchFamily="34" charset="-128"/>
            </a:rPr>
            <a:t>3</a:t>
          </a:r>
          <a:endParaRPr lang="zh-TW" altLang="en-US" sz="1400" kern="1200">
            <a:latin typeface="Adobe 黑体 Std R" pitchFamily="34" charset="-128"/>
            <a:ea typeface="Adobe 黑体 Std R" pitchFamily="34" charset="-128"/>
          </a:endParaRPr>
        </a:p>
      </dsp:txBody>
      <dsp:txXfrm>
        <a:off x="2361151" y="1069859"/>
        <a:ext cx="975590" cy="4877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2CD08A-6DAB-4D06-801F-1E92F6A69CF7}">
      <dsp:nvSpPr>
        <dsp:cNvPr id="0" name=""/>
        <dsp:cNvSpPr/>
      </dsp:nvSpPr>
      <dsp:spPr>
        <a:xfrm>
          <a:off x="1887219" y="851556"/>
          <a:ext cx="1335221" cy="231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866"/>
              </a:lnTo>
              <a:lnTo>
                <a:pt x="1335221" y="115866"/>
              </a:lnTo>
              <a:lnTo>
                <a:pt x="1335221" y="23173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6B727-EF33-42A1-9100-6C6BD1CC9E90}">
      <dsp:nvSpPr>
        <dsp:cNvPr id="0" name=""/>
        <dsp:cNvSpPr/>
      </dsp:nvSpPr>
      <dsp:spPr>
        <a:xfrm>
          <a:off x="1841499" y="851556"/>
          <a:ext cx="91440" cy="231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73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D59E2-DB4F-47FA-A9D5-8A456F894D37}">
      <dsp:nvSpPr>
        <dsp:cNvPr id="0" name=""/>
        <dsp:cNvSpPr/>
      </dsp:nvSpPr>
      <dsp:spPr>
        <a:xfrm>
          <a:off x="551998" y="851556"/>
          <a:ext cx="1335221" cy="231732"/>
        </a:xfrm>
        <a:custGeom>
          <a:avLst/>
          <a:gdLst/>
          <a:ahLst/>
          <a:cxnLst/>
          <a:rect l="0" t="0" r="0" b="0"/>
          <a:pathLst>
            <a:path>
              <a:moveTo>
                <a:pt x="1335221" y="0"/>
              </a:moveTo>
              <a:lnTo>
                <a:pt x="1335221" y="115866"/>
              </a:lnTo>
              <a:lnTo>
                <a:pt x="0" y="115866"/>
              </a:lnTo>
              <a:lnTo>
                <a:pt x="0" y="23173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53111-6794-483E-AC14-315C1657D41C}">
      <dsp:nvSpPr>
        <dsp:cNvPr id="0" name=""/>
        <dsp:cNvSpPr/>
      </dsp:nvSpPr>
      <dsp:spPr>
        <a:xfrm>
          <a:off x="1335475" y="299811"/>
          <a:ext cx="1103489" cy="551744"/>
        </a:xfrm>
        <a:prstGeom prst="rect">
          <a:avLst/>
        </a:prstGeom>
        <a:solidFill>
          <a:schemeClr val="accent2">
            <a:lumMod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Adobe 黑体 Std R" pitchFamily="34" charset="-128"/>
              <a:ea typeface="Adobe 黑体 Std R" pitchFamily="34" charset="-128"/>
            </a:rPr>
            <a:t>中程計畫</a:t>
          </a:r>
        </a:p>
      </dsp:txBody>
      <dsp:txXfrm>
        <a:off x="1335475" y="299811"/>
        <a:ext cx="1103489" cy="551744"/>
      </dsp:txXfrm>
    </dsp:sp>
    <dsp:sp modelId="{76E412FA-CEB0-4957-B32B-5B7D86E48040}">
      <dsp:nvSpPr>
        <dsp:cNvPr id="0" name=""/>
        <dsp:cNvSpPr/>
      </dsp:nvSpPr>
      <dsp:spPr>
        <a:xfrm>
          <a:off x="253" y="1083288"/>
          <a:ext cx="1103489" cy="551744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 kern="1200">
              <a:latin typeface="Adobe 黑体 Std R" pitchFamily="34" charset="-128"/>
              <a:ea typeface="Adobe 黑体 Std R" pitchFamily="34" charset="-128"/>
            </a:rPr>
            <a:t>1</a:t>
          </a:r>
          <a:endParaRPr lang="zh-TW" altLang="en-US" sz="1400" kern="1200">
            <a:latin typeface="Adobe 黑体 Std R" pitchFamily="34" charset="-128"/>
            <a:ea typeface="Adobe 黑体 Std R" pitchFamily="34" charset="-128"/>
          </a:endParaRPr>
        </a:p>
      </dsp:txBody>
      <dsp:txXfrm>
        <a:off x="253" y="1083288"/>
        <a:ext cx="1103489" cy="551744"/>
      </dsp:txXfrm>
    </dsp:sp>
    <dsp:sp modelId="{8AD0609B-92D5-49DF-A277-29464015F805}">
      <dsp:nvSpPr>
        <dsp:cNvPr id="0" name=""/>
        <dsp:cNvSpPr/>
      </dsp:nvSpPr>
      <dsp:spPr>
        <a:xfrm>
          <a:off x="1335475" y="1083288"/>
          <a:ext cx="1103489" cy="551744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 kern="1200">
              <a:latin typeface="Adobe 黑体 Std R" pitchFamily="34" charset="-128"/>
              <a:ea typeface="Adobe 黑体 Std R" pitchFamily="34" charset="-128"/>
            </a:rPr>
            <a:t>2</a:t>
          </a:r>
          <a:endParaRPr lang="zh-TW" altLang="en-US" sz="1400" kern="1200">
            <a:latin typeface="Adobe 黑体 Std R" pitchFamily="34" charset="-128"/>
            <a:ea typeface="Adobe 黑体 Std R" pitchFamily="34" charset="-128"/>
          </a:endParaRPr>
        </a:p>
      </dsp:txBody>
      <dsp:txXfrm>
        <a:off x="1335475" y="1083288"/>
        <a:ext cx="1103489" cy="551744"/>
      </dsp:txXfrm>
    </dsp:sp>
    <dsp:sp modelId="{874C1569-B37D-4A22-9D0D-7E11952BF79F}">
      <dsp:nvSpPr>
        <dsp:cNvPr id="0" name=""/>
        <dsp:cNvSpPr/>
      </dsp:nvSpPr>
      <dsp:spPr>
        <a:xfrm>
          <a:off x="2670697" y="1083288"/>
          <a:ext cx="1103489" cy="551744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 kern="1200">
              <a:latin typeface="Adobe 黑体 Std R" pitchFamily="34" charset="-128"/>
              <a:ea typeface="Adobe 黑体 Std R" pitchFamily="34" charset="-128"/>
            </a:rPr>
            <a:t>3</a:t>
          </a:r>
          <a:endParaRPr lang="zh-TW" altLang="en-US" sz="1400" kern="1200">
            <a:latin typeface="Adobe 黑体 Std R" pitchFamily="34" charset="-128"/>
            <a:ea typeface="Adobe 黑体 Std R" pitchFamily="34" charset="-128"/>
          </a:endParaRPr>
        </a:p>
      </dsp:txBody>
      <dsp:txXfrm>
        <a:off x="2670697" y="1083288"/>
        <a:ext cx="1103489" cy="55174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2CD08A-6DAB-4D06-801F-1E92F6A69CF7}">
      <dsp:nvSpPr>
        <dsp:cNvPr id="0" name=""/>
        <dsp:cNvSpPr/>
      </dsp:nvSpPr>
      <dsp:spPr>
        <a:xfrm>
          <a:off x="1887219" y="851556"/>
          <a:ext cx="1335221" cy="231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866"/>
              </a:lnTo>
              <a:lnTo>
                <a:pt x="1335221" y="115866"/>
              </a:lnTo>
              <a:lnTo>
                <a:pt x="1335221" y="23173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6B727-EF33-42A1-9100-6C6BD1CC9E90}">
      <dsp:nvSpPr>
        <dsp:cNvPr id="0" name=""/>
        <dsp:cNvSpPr/>
      </dsp:nvSpPr>
      <dsp:spPr>
        <a:xfrm>
          <a:off x="1841499" y="851556"/>
          <a:ext cx="91440" cy="231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73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D59E2-DB4F-47FA-A9D5-8A456F894D37}">
      <dsp:nvSpPr>
        <dsp:cNvPr id="0" name=""/>
        <dsp:cNvSpPr/>
      </dsp:nvSpPr>
      <dsp:spPr>
        <a:xfrm>
          <a:off x="551998" y="851556"/>
          <a:ext cx="1335221" cy="231732"/>
        </a:xfrm>
        <a:custGeom>
          <a:avLst/>
          <a:gdLst/>
          <a:ahLst/>
          <a:cxnLst/>
          <a:rect l="0" t="0" r="0" b="0"/>
          <a:pathLst>
            <a:path>
              <a:moveTo>
                <a:pt x="1335221" y="0"/>
              </a:moveTo>
              <a:lnTo>
                <a:pt x="1335221" y="115866"/>
              </a:lnTo>
              <a:lnTo>
                <a:pt x="0" y="115866"/>
              </a:lnTo>
              <a:lnTo>
                <a:pt x="0" y="23173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53111-6794-483E-AC14-315C1657D41C}">
      <dsp:nvSpPr>
        <dsp:cNvPr id="0" name=""/>
        <dsp:cNvSpPr/>
      </dsp:nvSpPr>
      <dsp:spPr>
        <a:xfrm>
          <a:off x="1335475" y="299811"/>
          <a:ext cx="1103489" cy="551744"/>
        </a:xfrm>
        <a:prstGeom prst="rect">
          <a:avLst/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  <a:latin typeface="Adobe 黑体 Std R" pitchFamily="34" charset="-128"/>
              <a:ea typeface="Adobe 黑体 Std R" pitchFamily="34" charset="-128"/>
            </a:rPr>
            <a:t>長程計畫</a:t>
          </a:r>
        </a:p>
      </dsp:txBody>
      <dsp:txXfrm>
        <a:off x="1335475" y="299811"/>
        <a:ext cx="1103489" cy="551744"/>
      </dsp:txXfrm>
    </dsp:sp>
    <dsp:sp modelId="{76E412FA-CEB0-4957-B32B-5B7D86E48040}">
      <dsp:nvSpPr>
        <dsp:cNvPr id="0" name=""/>
        <dsp:cNvSpPr/>
      </dsp:nvSpPr>
      <dsp:spPr>
        <a:xfrm>
          <a:off x="253" y="1083288"/>
          <a:ext cx="1103489" cy="551744"/>
        </a:xfrm>
        <a:prstGeom prst="rect">
          <a:avLst/>
        </a:prstGeom>
        <a:solidFill>
          <a:schemeClr val="tx2">
            <a:lumMod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 kern="1200">
              <a:latin typeface="Adobe 黑体 Std R" pitchFamily="34" charset="-128"/>
              <a:ea typeface="Adobe 黑体 Std R" pitchFamily="34" charset="-128"/>
            </a:rPr>
            <a:t>1</a:t>
          </a:r>
          <a:endParaRPr lang="zh-TW" altLang="en-US" sz="1400" kern="1200">
            <a:latin typeface="Adobe 黑体 Std R" pitchFamily="34" charset="-128"/>
            <a:ea typeface="Adobe 黑体 Std R" pitchFamily="34" charset="-128"/>
          </a:endParaRPr>
        </a:p>
      </dsp:txBody>
      <dsp:txXfrm>
        <a:off x="253" y="1083288"/>
        <a:ext cx="1103489" cy="551744"/>
      </dsp:txXfrm>
    </dsp:sp>
    <dsp:sp modelId="{8AD0609B-92D5-49DF-A277-29464015F805}">
      <dsp:nvSpPr>
        <dsp:cNvPr id="0" name=""/>
        <dsp:cNvSpPr/>
      </dsp:nvSpPr>
      <dsp:spPr>
        <a:xfrm>
          <a:off x="1335475" y="1083288"/>
          <a:ext cx="1103489" cy="551744"/>
        </a:xfrm>
        <a:prstGeom prst="rect">
          <a:avLst/>
        </a:prstGeom>
        <a:solidFill>
          <a:schemeClr val="tx2">
            <a:lumMod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 kern="1200">
              <a:latin typeface="Adobe 黑体 Std R" pitchFamily="34" charset="-128"/>
              <a:ea typeface="Adobe 黑体 Std R" pitchFamily="34" charset="-128"/>
            </a:rPr>
            <a:t>2</a:t>
          </a:r>
          <a:endParaRPr lang="zh-TW" altLang="en-US" sz="1400" kern="1200">
            <a:latin typeface="Adobe 黑体 Std R" pitchFamily="34" charset="-128"/>
            <a:ea typeface="Adobe 黑体 Std R" pitchFamily="34" charset="-128"/>
          </a:endParaRPr>
        </a:p>
      </dsp:txBody>
      <dsp:txXfrm>
        <a:off x="1335475" y="1083288"/>
        <a:ext cx="1103489" cy="551744"/>
      </dsp:txXfrm>
    </dsp:sp>
    <dsp:sp modelId="{874C1569-B37D-4A22-9D0D-7E11952BF79F}">
      <dsp:nvSpPr>
        <dsp:cNvPr id="0" name=""/>
        <dsp:cNvSpPr/>
      </dsp:nvSpPr>
      <dsp:spPr>
        <a:xfrm>
          <a:off x="2670697" y="1083288"/>
          <a:ext cx="1103489" cy="551744"/>
        </a:xfrm>
        <a:prstGeom prst="rect">
          <a:avLst/>
        </a:prstGeom>
        <a:solidFill>
          <a:schemeClr val="tx2">
            <a:lumMod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Adobe 黑体 Std R" pitchFamily="34" charset="-128"/>
              <a:ea typeface="Adobe 黑体 Std R" pitchFamily="34" charset="-128"/>
            </a:rPr>
            <a:t>計畫</a:t>
          </a:r>
          <a:r>
            <a:rPr lang="en-US" altLang="zh-TW" sz="1400" kern="1200">
              <a:latin typeface="Adobe 黑体 Std R" pitchFamily="34" charset="-128"/>
              <a:ea typeface="Adobe 黑体 Std R" pitchFamily="34" charset="-128"/>
            </a:rPr>
            <a:t>3</a:t>
          </a:r>
          <a:endParaRPr lang="zh-TW" altLang="en-US" sz="1400" kern="1200">
            <a:latin typeface="Adobe 黑体 Std R" pitchFamily="34" charset="-128"/>
            <a:ea typeface="Adobe 黑体 Std R" pitchFamily="34" charset="-128"/>
          </a:endParaRPr>
        </a:p>
      </dsp:txBody>
      <dsp:txXfrm>
        <a:off x="2670697" y="1083288"/>
        <a:ext cx="1103489" cy="5517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D3D3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26723-F242-4C26-B076-C899FF8C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template-letterhead.dot</Template>
  <TotalTime>167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1-1</dc:creator>
  <cp:lastModifiedBy>user</cp:lastModifiedBy>
  <cp:revision>14</cp:revision>
  <dcterms:created xsi:type="dcterms:W3CDTF">2014-02-17T01:26:00Z</dcterms:created>
  <dcterms:modified xsi:type="dcterms:W3CDTF">2024-03-12T16:08:00Z</dcterms:modified>
</cp:coreProperties>
</file>